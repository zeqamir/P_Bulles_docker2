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5B" w:rsidRPr="00CD2CE3" w:rsidRDefault="00122D5B" w:rsidP="00D858BD">
      <w:pPr>
        <w:pStyle w:val="Titre"/>
        <w:spacing w:line="276" w:lineRule="auto"/>
      </w:pPr>
      <w:bookmarkStart w:id="0" w:name="_Hlk129898344"/>
      <w:bookmarkEnd w:id="0"/>
      <w:r w:rsidRPr="00CD2CE3">
        <w:t xml:space="preserve">Projet </w:t>
      </w:r>
      <w:r w:rsidR="00807A1D">
        <w:t>Bulles docker 2</w:t>
      </w: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8B65C6" w:rsidP="00D858BD">
      <w:pPr>
        <w:spacing w:before="2400" w:line="276" w:lineRule="auto"/>
        <w:jc w:val="center"/>
        <w:rPr>
          <w:rFonts w:cs="Arial"/>
        </w:rPr>
      </w:pPr>
      <w:r w:rsidRPr="00CD2CE3">
        <w:rPr>
          <w:rFonts w:cs="Arial"/>
          <w:noProof/>
        </w:rPr>
        <w:drawing>
          <wp:inline distT="0" distB="0" distL="0" distR="0" wp14:anchorId="46B22055" wp14:editId="05F8930D">
            <wp:extent cx="5161860" cy="1952625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23" cy="19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5B" w:rsidRPr="00CD2CE3" w:rsidRDefault="00122D5B" w:rsidP="00D858BD">
      <w:pPr>
        <w:spacing w:line="276" w:lineRule="auto"/>
        <w:jc w:val="center"/>
      </w:pPr>
    </w:p>
    <w:p w:rsidR="00122D5B" w:rsidRPr="00CD2CE3" w:rsidRDefault="00187CB9" w:rsidP="00D858BD">
      <w:pPr>
        <w:spacing w:before="2000" w:line="276" w:lineRule="auto"/>
        <w:jc w:val="center"/>
        <w:rPr>
          <w:rStyle w:val="lev"/>
          <w:sz w:val="28"/>
          <w:szCs w:val="28"/>
        </w:rPr>
      </w:pPr>
      <w:r>
        <w:rPr>
          <w:rStyle w:val="lev"/>
          <w:sz w:val="28"/>
          <w:szCs w:val="28"/>
        </w:rPr>
        <w:t>Rapport de p</w:t>
      </w:r>
      <w:r w:rsidR="00122D5B" w:rsidRPr="00CD2CE3">
        <w:rPr>
          <w:rStyle w:val="lev"/>
          <w:sz w:val="28"/>
          <w:szCs w:val="28"/>
        </w:rPr>
        <w:t>rojet</w:t>
      </w:r>
    </w:p>
    <w:p w:rsidR="00122D5B" w:rsidRPr="00CD2CE3" w:rsidRDefault="00122D5B" w:rsidP="00D858BD">
      <w:pPr>
        <w:spacing w:before="2000" w:line="276" w:lineRule="auto"/>
        <w:jc w:val="center"/>
      </w:pPr>
      <w:r w:rsidRPr="00CD2CE3">
        <w:t>Zeqiri Amir – CI</w:t>
      </w:r>
      <w:r w:rsidR="00A328A8" w:rsidRPr="00CD2CE3">
        <w:t>N</w:t>
      </w:r>
      <w:r w:rsidRPr="00CD2CE3">
        <w:t>2</w:t>
      </w:r>
      <w:r w:rsidR="00A328A8" w:rsidRPr="00CD2CE3">
        <w:t>B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 xml:space="preserve">ETML, </w:t>
      </w:r>
      <w:proofErr w:type="spellStart"/>
      <w:r w:rsidR="00187CB9">
        <w:t>Sébeillon</w:t>
      </w:r>
      <w:proofErr w:type="spellEnd"/>
      <w:r w:rsidRPr="00CD2CE3">
        <w:t xml:space="preserve"> – </w:t>
      </w:r>
      <w:r w:rsidR="00187CB9">
        <w:t>N510B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>40 Périodes</w:t>
      </w:r>
    </w:p>
    <w:p w:rsidR="00122D5B" w:rsidRPr="00CD2CE3" w:rsidRDefault="00122D5B" w:rsidP="00D858BD">
      <w:pPr>
        <w:spacing w:line="276" w:lineRule="auto"/>
        <w:jc w:val="center"/>
      </w:pPr>
      <w:r w:rsidRPr="00CD2CE3">
        <w:t xml:space="preserve">Maître : M. </w:t>
      </w:r>
      <w:r w:rsidR="00C63C88">
        <w:t>Maître</w:t>
      </w:r>
    </w:p>
    <w:p w:rsidR="00122D5B" w:rsidRPr="00CD2CE3" w:rsidRDefault="00122D5B" w:rsidP="00D858BD">
      <w:pPr>
        <w:pStyle w:val="Titre"/>
        <w:spacing w:line="276" w:lineRule="auto"/>
        <w:jc w:val="left"/>
      </w:pPr>
      <w:r w:rsidRPr="00CD2CE3">
        <w:br w:type="page"/>
      </w:r>
      <w:r w:rsidRPr="00CD2CE3">
        <w:lastRenderedPageBreak/>
        <w:t>Table des matières</w:t>
      </w:r>
      <w:bookmarkStart w:id="1" w:name="_GoBack"/>
      <w:bookmarkEnd w:id="1"/>
    </w:p>
    <w:p w:rsidR="00CB0636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 w:rsidRPr="00CD2CE3">
        <w:rPr>
          <w:rFonts w:cs="Arial"/>
          <w:i/>
          <w:iCs/>
          <w:caps w:val="0"/>
        </w:rPr>
        <w:fldChar w:fldCharType="begin"/>
      </w:r>
      <w:r w:rsidRPr="00CD2CE3">
        <w:rPr>
          <w:rFonts w:cs="Arial"/>
          <w:i/>
          <w:iCs/>
          <w:caps w:val="0"/>
        </w:rPr>
        <w:instrText xml:space="preserve"> TOC \o "1-3" \h \z \u </w:instrText>
      </w:r>
      <w:r w:rsidRPr="00CD2CE3">
        <w:rPr>
          <w:rFonts w:cs="Arial"/>
          <w:i/>
          <w:iCs/>
          <w:caps w:val="0"/>
        </w:rPr>
        <w:fldChar w:fldCharType="separate"/>
      </w:r>
      <w:hyperlink w:anchor="_Toc188621823" w:history="1">
        <w:r w:rsidR="00CB0636" w:rsidRPr="005054DC">
          <w:rPr>
            <w:rStyle w:val="Lienhypertexte"/>
            <w:noProof/>
          </w:rPr>
          <w:t>1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Description du projet dans son ensemble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_Toc188621823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3908B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88621824" w:history="1">
        <w:r w:rsidR="00CB0636" w:rsidRPr="005054DC">
          <w:rPr>
            <w:rStyle w:val="Lienhypertexte"/>
            <w:noProof/>
          </w:rPr>
          <w:t>1.1</w:t>
        </w:r>
        <w:r w:rsidR="00CB0636">
          <w:rPr>
            <w:rFonts w:eastAsiaTheme="minorEastAsia" w:cstheme="minorBidi"/>
            <w:smallCaps w:val="0"/>
            <w:noProof/>
          </w:rPr>
          <w:tab/>
        </w:r>
        <w:r w:rsidR="00CB0636" w:rsidRPr="005054DC">
          <w:rPr>
            <w:rStyle w:val="Lienhypertexte"/>
            <w:noProof/>
          </w:rPr>
          <w:t>Titre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_Toc188621824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3908B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88621825" w:history="1">
        <w:r w:rsidR="00CB0636" w:rsidRPr="005054DC">
          <w:rPr>
            <w:rStyle w:val="Lienhypertexte"/>
            <w:noProof/>
          </w:rPr>
          <w:t>1.2</w:t>
        </w:r>
        <w:r w:rsidR="00CB0636">
          <w:rPr>
            <w:rFonts w:eastAsiaTheme="minorEastAsia" w:cstheme="minorBidi"/>
            <w:smallCaps w:val="0"/>
            <w:noProof/>
          </w:rPr>
          <w:tab/>
        </w:r>
        <w:r w:rsidR="00CB0636" w:rsidRPr="005054DC">
          <w:rPr>
            <w:rStyle w:val="Lienhypertexte"/>
            <w:noProof/>
          </w:rPr>
          <w:t>Sujet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_Toc188621825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3908B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26" w:history="1">
        <w:r w:rsidR="00CB0636" w:rsidRPr="005054DC">
          <w:rPr>
            <w:rStyle w:val="Lienhypertexte"/>
            <w:noProof/>
          </w:rPr>
          <w:t>2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Conception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_Toc188621826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3908B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27" w:history="1">
        <w:r w:rsidR="00CB0636" w:rsidRPr="005054DC">
          <w:rPr>
            <w:rStyle w:val="Lienhypertexte"/>
            <w:noProof/>
          </w:rPr>
          <w:t>3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Réalisation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_Toc188621827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3908B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28" w:history="1">
        <w:r w:rsidR="00CB0636" w:rsidRPr="005054DC">
          <w:rPr>
            <w:rStyle w:val="Lienhypertexte"/>
            <w:noProof/>
          </w:rPr>
          <w:t>4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Tests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_Toc188621828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3908B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29" w:history="1">
        <w:r w:rsidR="00CB0636" w:rsidRPr="005054DC">
          <w:rPr>
            <w:rStyle w:val="Lienhypertexte"/>
            <w:noProof/>
          </w:rPr>
          <w:t>5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Problèmes rencontrés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_Toc188621829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3908B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30" w:history="1">
        <w:r w:rsidR="00CB0636" w:rsidRPr="005054DC">
          <w:rPr>
            <w:rStyle w:val="Lienhypertexte"/>
            <w:noProof/>
          </w:rPr>
          <w:t>6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Sources &amp; Aides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_Toc188621830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CB0636" w:rsidRDefault="003908B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621831" w:history="1">
        <w:r w:rsidR="00CB0636" w:rsidRPr="005054DC">
          <w:rPr>
            <w:rStyle w:val="Lienhypertexte"/>
            <w:noProof/>
          </w:rPr>
          <w:t>7</w:t>
        </w:r>
        <w:r w:rsidR="00CB063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B0636" w:rsidRPr="005054DC">
          <w:rPr>
            <w:rStyle w:val="Lienhypertexte"/>
            <w:noProof/>
          </w:rPr>
          <w:t>Conclusion</w:t>
        </w:r>
        <w:r w:rsidR="00CB0636">
          <w:rPr>
            <w:noProof/>
            <w:webHidden/>
          </w:rPr>
          <w:tab/>
        </w:r>
        <w:r w:rsidR="00CB0636">
          <w:rPr>
            <w:noProof/>
            <w:webHidden/>
          </w:rPr>
          <w:fldChar w:fldCharType="begin"/>
        </w:r>
        <w:r w:rsidR="00CB0636">
          <w:rPr>
            <w:noProof/>
            <w:webHidden/>
          </w:rPr>
          <w:instrText xml:space="preserve"> PAGEREF _Toc188621831 \h </w:instrText>
        </w:r>
        <w:r w:rsidR="00CB0636">
          <w:rPr>
            <w:noProof/>
            <w:webHidden/>
          </w:rPr>
        </w:r>
        <w:r w:rsidR="00CB0636">
          <w:rPr>
            <w:noProof/>
            <w:webHidden/>
          </w:rPr>
          <w:fldChar w:fldCharType="separate"/>
        </w:r>
        <w:r w:rsidR="009B0BB0">
          <w:rPr>
            <w:noProof/>
            <w:webHidden/>
          </w:rPr>
          <w:t>3</w:t>
        </w:r>
        <w:r w:rsidR="00CB0636">
          <w:rPr>
            <w:noProof/>
            <w:webHidden/>
          </w:rPr>
          <w:fldChar w:fldCharType="end"/>
        </w:r>
      </w:hyperlink>
    </w:p>
    <w:p w:rsidR="00122D5B" w:rsidRPr="00CD2CE3" w:rsidRDefault="00122D5B" w:rsidP="00D858BD">
      <w:pPr>
        <w:spacing w:line="276" w:lineRule="auto"/>
      </w:pPr>
      <w:r w:rsidRPr="00CD2CE3">
        <w:rPr>
          <w:rFonts w:cs="Arial"/>
          <w:i/>
          <w:iCs/>
          <w:caps/>
        </w:rPr>
        <w:fldChar w:fldCharType="end"/>
      </w:r>
      <w:r w:rsidRPr="00CD2CE3">
        <w:br w:type="page"/>
      </w:r>
    </w:p>
    <w:p w:rsidR="00122D5B" w:rsidRPr="00CD2CE3" w:rsidRDefault="00122D5B" w:rsidP="005E35C4">
      <w:pPr>
        <w:pStyle w:val="Titre1"/>
      </w:pPr>
      <w:bookmarkStart w:id="2" w:name="_Toc188621823"/>
      <w:r w:rsidRPr="00CD2CE3">
        <w:lastRenderedPageBreak/>
        <w:t>Description du projet dans son ensemble</w:t>
      </w:r>
      <w:bookmarkEnd w:id="2"/>
    </w:p>
    <w:p w:rsidR="00122D5B" w:rsidRPr="00CD2CE3" w:rsidRDefault="00122D5B" w:rsidP="00D858BD">
      <w:pPr>
        <w:pStyle w:val="Titre2"/>
        <w:spacing w:line="276" w:lineRule="auto"/>
      </w:pPr>
      <w:bookmarkStart w:id="3" w:name="_Toc188621824"/>
      <w:r w:rsidRPr="00CD2CE3">
        <w:t>Titre</w:t>
      </w:r>
      <w:bookmarkEnd w:id="3"/>
    </w:p>
    <w:p w:rsidR="00122D5B" w:rsidRPr="00CD2CE3" w:rsidRDefault="00C63C88" w:rsidP="00770940">
      <w:pPr>
        <w:pStyle w:val="Retraitcorpsdetexte"/>
        <w:spacing w:line="276" w:lineRule="auto"/>
      </w:pPr>
      <w:r>
        <w:t>Titre</w:t>
      </w:r>
    </w:p>
    <w:p w:rsidR="00122D5B" w:rsidRPr="00CD2CE3" w:rsidRDefault="00122D5B" w:rsidP="00D858BD">
      <w:pPr>
        <w:pStyle w:val="Titre2"/>
        <w:spacing w:line="276" w:lineRule="auto"/>
      </w:pPr>
      <w:bookmarkStart w:id="4" w:name="_Toc188621825"/>
      <w:r w:rsidRPr="00CD2CE3">
        <w:t>Sujet</w:t>
      </w:r>
      <w:bookmarkEnd w:id="4"/>
    </w:p>
    <w:p w:rsidR="00122D5B" w:rsidRPr="00CD2CE3" w:rsidRDefault="00C63C88" w:rsidP="00770940">
      <w:pPr>
        <w:pStyle w:val="Retraitcorpsdetexte"/>
        <w:spacing w:line="276" w:lineRule="auto"/>
      </w:pPr>
      <w:r>
        <w:t>Sujet</w:t>
      </w:r>
    </w:p>
    <w:p w:rsidR="00122D5B" w:rsidRPr="00CD2CE3" w:rsidRDefault="00122D5B" w:rsidP="00D858BD">
      <w:pPr>
        <w:pStyle w:val="Retraitcorpsdetexte"/>
        <w:spacing w:line="276" w:lineRule="auto"/>
        <w:jc w:val="left"/>
      </w:pPr>
    </w:p>
    <w:p w:rsidR="00C63C88" w:rsidRDefault="005958CA" w:rsidP="00C63C88">
      <w:pPr>
        <w:pStyle w:val="Titre1"/>
      </w:pPr>
      <w:bookmarkStart w:id="5" w:name="_Toc188621826"/>
      <w:r>
        <w:t>Conception</w:t>
      </w:r>
      <w:bookmarkEnd w:id="5"/>
    </w:p>
    <w:p w:rsidR="005958CA" w:rsidRDefault="005958CA" w:rsidP="005958CA">
      <w:pPr>
        <w:pStyle w:val="Corpsdetexte"/>
      </w:pPr>
      <w:r>
        <w:t>Conception</w:t>
      </w:r>
    </w:p>
    <w:p w:rsidR="005958CA" w:rsidRPr="005958CA" w:rsidRDefault="005958CA" w:rsidP="005958CA">
      <w:pPr>
        <w:pStyle w:val="Corpsdetexte"/>
      </w:pPr>
    </w:p>
    <w:p w:rsidR="005958CA" w:rsidRDefault="005958CA" w:rsidP="005958CA">
      <w:pPr>
        <w:pStyle w:val="Titre1"/>
      </w:pPr>
      <w:bookmarkStart w:id="6" w:name="_Toc188621827"/>
      <w:r>
        <w:t>Réalisation</w:t>
      </w:r>
      <w:bookmarkEnd w:id="6"/>
    </w:p>
    <w:p w:rsidR="005958CA" w:rsidRDefault="005958CA" w:rsidP="005958CA">
      <w:pPr>
        <w:pStyle w:val="Corpsdetexte"/>
      </w:pPr>
      <w:r>
        <w:t>Réalisation</w:t>
      </w:r>
    </w:p>
    <w:p w:rsidR="005958CA" w:rsidRPr="005958CA" w:rsidRDefault="005958CA" w:rsidP="005958CA">
      <w:pPr>
        <w:pStyle w:val="Corpsdetexte"/>
      </w:pPr>
    </w:p>
    <w:p w:rsidR="005958CA" w:rsidRDefault="005958CA" w:rsidP="005958CA">
      <w:pPr>
        <w:pStyle w:val="Titre1"/>
      </w:pPr>
      <w:bookmarkStart w:id="7" w:name="_Toc188621828"/>
      <w:r>
        <w:t>Tests</w:t>
      </w:r>
      <w:bookmarkEnd w:id="7"/>
    </w:p>
    <w:p w:rsidR="005958CA" w:rsidRDefault="005958CA" w:rsidP="005958CA">
      <w:pPr>
        <w:pStyle w:val="Corpsdetexte"/>
      </w:pPr>
      <w:r>
        <w:t>Tests</w:t>
      </w:r>
    </w:p>
    <w:p w:rsidR="005958CA" w:rsidRPr="005958CA" w:rsidRDefault="005958CA" w:rsidP="005958CA">
      <w:pPr>
        <w:pStyle w:val="Corpsdetexte"/>
      </w:pPr>
    </w:p>
    <w:p w:rsidR="005958CA" w:rsidRPr="005958CA" w:rsidRDefault="005958CA" w:rsidP="005958CA">
      <w:pPr>
        <w:pStyle w:val="Titre1"/>
      </w:pPr>
      <w:bookmarkStart w:id="8" w:name="_Toc188621829"/>
      <w:r>
        <w:t>Problèmes rencontrés</w:t>
      </w:r>
      <w:bookmarkEnd w:id="8"/>
    </w:p>
    <w:p w:rsidR="00C63C88" w:rsidRDefault="005958CA" w:rsidP="00C63C88">
      <w:pPr>
        <w:pStyle w:val="Corpsdetexte"/>
      </w:pPr>
      <w:r>
        <w:t>Problèmes rencontrés</w:t>
      </w:r>
    </w:p>
    <w:p w:rsidR="005958CA" w:rsidRPr="00C63C88" w:rsidRDefault="005958CA" w:rsidP="00C63C88">
      <w:pPr>
        <w:pStyle w:val="Corpsdetexte"/>
      </w:pPr>
    </w:p>
    <w:p w:rsidR="008D08EE" w:rsidRPr="00CD2CE3" w:rsidRDefault="008D08EE" w:rsidP="005E35C4">
      <w:pPr>
        <w:pStyle w:val="Titre1"/>
      </w:pPr>
      <w:bookmarkStart w:id="9" w:name="_Sources_&amp;_Aides"/>
      <w:bookmarkStart w:id="10" w:name="_Toc188621830"/>
      <w:bookmarkEnd w:id="9"/>
      <w:r w:rsidRPr="00CD2CE3">
        <w:t>Sources</w:t>
      </w:r>
      <w:r w:rsidR="005C22EF" w:rsidRPr="00CD2CE3">
        <w:t xml:space="preserve"> &amp; Aides</w:t>
      </w:r>
      <w:bookmarkEnd w:id="10"/>
    </w:p>
    <w:p w:rsidR="00371B52" w:rsidRPr="00CD2CE3" w:rsidRDefault="003908B1" w:rsidP="001025DA">
      <w:pPr>
        <w:pStyle w:val="Corpsdetexte"/>
      </w:pPr>
      <w:hyperlink r:id="rId13" w:history="1">
        <w:r w:rsidR="00C63C88">
          <w:rPr>
            <w:rStyle w:val="Lienhypertexte"/>
          </w:rPr>
          <w:t>Lien</w:t>
        </w:r>
      </w:hyperlink>
      <w:r w:rsidR="006675FA" w:rsidRPr="00CD2CE3">
        <w:t xml:space="preserve"> : </w:t>
      </w:r>
      <w:r w:rsidR="00C63C88">
        <w:t>Lien</w:t>
      </w:r>
    </w:p>
    <w:p w:rsidR="00231D47" w:rsidRPr="00CD2CE3" w:rsidRDefault="00231D47" w:rsidP="00D858BD">
      <w:pPr>
        <w:pStyle w:val="Corpsdetexte"/>
        <w:jc w:val="left"/>
      </w:pPr>
    </w:p>
    <w:p w:rsidR="002462D2" w:rsidRPr="00CD2CE3" w:rsidRDefault="00183CB7" w:rsidP="002462D2">
      <w:pPr>
        <w:pStyle w:val="Titre1"/>
      </w:pPr>
      <w:bookmarkStart w:id="11" w:name="_Toc188621831"/>
      <w:r w:rsidRPr="00CD2CE3">
        <w:t>Conclusion</w:t>
      </w:r>
      <w:bookmarkEnd w:id="11"/>
    </w:p>
    <w:p w:rsidR="002462D2" w:rsidRPr="00CD2CE3" w:rsidRDefault="00C63C88" w:rsidP="002462D2">
      <w:pPr>
        <w:pStyle w:val="Corpsdetexte"/>
      </w:pPr>
      <w:r>
        <w:t>Conclusion</w:t>
      </w:r>
    </w:p>
    <w:sectPr w:rsidR="002462D2" w:rsidRPr="00CD2CE3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8B1" w:rsidRDefault="003908B1">
      <w:r>
        <w:separator/>
      </w:r>
    </w:p>
  </w:endnote>
  <w:endnote w:type="continuationSeparator" w:id="0">
    <w:p w:rsidR="003908B1" w:rsidRDefault="003908B1">
      <w:r>
        <w:continuationSeparator/>
      </w:r>
    </w:p>
  </w:endnote>
  <w:endnote w:type="continuationNotice" w:id="1">
    <w:p w:rsidR="003908B1" w:rsidRDefault="003908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807A1D" w:rsidRPr="00807A1D">
          <w:rPr>
            <w:noProof/>
            <w:lang w:val="fr-FR"/>
          </w:rPr>
          <w:t>3</w:t>
        </w:r>
        <w:r w:rsidRPr="009E2E87">
          <w:fldChar w:fldCharType="end"/>
        </w:r>
      </w:p>
    </w:sdtContent>
  </w:sdt>
  <w:p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8B1" w:rsidRDefault="003908B1">
      <w:r>
        <w:separator/>
      </w:r>
    </w:p>
  </w:footnote>
  <w:footnote w:type="continuationSeparator" w:id="0">
    <w:p w:rsidR="003908B1" w:rsidRDefault="003908B1">
      <w:r>
        <w:continuationSeparator/>
      </w:r>
    </w:p>
  </w:footnote>
  <w:footnote w:type="continuationNotice" w:id="1">
    <w:p w:rsidR="003908B1" w:rsidRDefault="003908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:rsidTr="00C35730">
      <w:tc>
        <w:tcPr>
          <w:tcW w:w="3020" w:type="dxa"/>
        </w:tcPr>
        <w:p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:rsidR="0031448C" w:rsidRDefault="00C63C88" w:rsidP="00807A1D">
          <w:pPr>
            <w:pStyle w:val="En-tte"/>
            <w:jc w:val="center"/>
          </w:pPr>
          <w:r>
            <w:t>P_</w:t>
          </w:r>
          <w:r w:rsidR="00807A1D">
            <w:t>Bulles_docker2</w:t>
          </w:r>
        </w:p>
      </w:tc>
      <w:tc>
        <w:tcPr>
          <w:tcW w:w="3020" w:type="dxa"/>
        </w:tcPr>
        <w:p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F67FD"/>
    <w:multiLevelType w:val="multilevel"/>
    <w:tmpl w:val="8A16EF2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53FAC"/>
    <w:multiLevelType w:val="hybridMultilevel"/>
    <w:tmpl w:val="DF2661F8"/>
    <w:lvl w:ilvl="0" w:tplc="0BF038A8">
      <w:numFmt w:val="bullet"/>
      <w:lvlText w:val="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332F1"/>
    <w:multiLevelType w:val="hybridMultilevel"/>
    <w:tmpl w:val="F8F0D1F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24"/>
  </w:num>
  <w:num w:numId="7">
    <w:abstractNumId w:val="2"/>
  </w:num>
  <w:num w:numId="8">
    <w:abstractNumId w:val="11"/>
  </w:num>
  <w:num w:numId="9">
    <w:abstractNumId w:val="23"/>
  </w:num>
  <w:num w:numId="10">
    <w:abstractNumId w:val="18"/>
  </w:num>
  <w:num w:numId="11">
    <w:abstractNumId w:val="15"/>
  </w:num>
  <w:num w:numId="12">
    <w:abstractNumId w:val="21"/>
  </w:num>
  <w:num w:numId="13">
    <w:abstractNumId w:val="17"/>
  </w:num>
  <w:num w:numId="14">
    <w:abstractNumId w:val="22"/>
  </w:num>
  <w:num w:numId="15">
    <w:abstractNumId w:val="7"/>
  </w:num>
  <w:num w:numId="16">
    <w:abstractNumId w:val="20"/>
  </w:num>
  <w:num w:numId="17">
    <w:abstractNumId w:val="13"/>
  </w:num>
  <w:num w:numId="18">
    <w:abstractNumId w:val="8"/>
  </w:num>
  <w:num w:numId="19">
    <w:abstractNumId w:val="19"/>
  </w:num>
  <w:num w:numId="20">
    <w:abstractNumId w:val="10"/>
  </w:num>
  <w:num w:numId="21">
    <w:abstractNumId w:val="25"/>
  </w:num>
  <w:num w:numId="22">
    <w:abstractNumId w:val="4"/>
  </w:num>
  <w:num w:numId="23">
    <w:abstractNumId w:val="1"/>
  </w:num>
  <w:num w:numId="24">
    <w:abstractNumId w:val="5"/>
  </w:num>
  <w:num w:numId="25">
    <w:abstractNumId w:val="16"/>
  </w:num>
  <w:num w:numId="26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B0"/>
    <w:rsid w:val="00000197"/>
    <w:rsid w:val="00000CC3"/>
    <w:rsid w:val="00007472"/>
    <w:rsid w:val="000106B0"/>
    <w:rsid w:val="00010B9A"/>
    <w:rsid w:val="00010BA5"/>
    <w:rsid w:val="00011759"/>
    <w:rsid w:val="00011CD0"/>
    <w:rsid w:val="0001209F"/>
    <w:rsid w:val="00012D39"/>
    <w:rsid w:val="00021AFE"/>
    <w:rsid w:val="00021D00"/>
    <w:rsid w:val="00027208"/>
    <w:rsid w:val="00027485"/>
    <w:rsid w:val="00027DDE"/>
    <w:rsid w:val="00031304"/>
    <w:rsid w:val="0003130C"/>
    <w:rsid w:val="000316F0"/>
    <w:rsid w:val="00032A9B"/>
    <w:rsid w:val="00034237"/>
    <w:rsid w:val="00034741"/>
    <w:rsid w:val="000358DD"/>
    <w:rsid w:val="00035A65"/>
    <w:rsid w:val="00044099"/>
    <w:rsid w:val="00045A82"/>
    <w:rsid w:val="00051378"/>
    <w:rsid w:val="00052D98"/>
    <w:rsid w:val="000543A2"/>
    <w:rsid w:val="00055DB3"/>
    <w:rsid w:val="00056778"/>
    <w:rsid w:val="0006112D"/>
    <w:rsid w:val="00062561"/>
    <w:rsid w:val="00063F97"/>
    <w:rsid w:val="00065971"/>
    <w:rsid w:val="0006618C"/>
    <w:rsid w:val="00066D68"/>
    <w:rsid w:val="00067419"/>
    <w:rsid w:val="00067473"/>
    <w:rsid w:val="00071F0F"/>
    <w:rsid w:val="00075C90"/>
    <w:rsid w:val="00080397"/>
    <w:rsid w:val="00081CC8"/>
    <w:rsid w:val="00085D23"/>
    <w:rsid w:val="00086114"/>
    <w:rsid w:val="00087E56"/>
    <w:rsid w:val="00091BC4"/>
    <w:rsid w:val="00095AB2"/>
    <w:rsid w:val="00096011"/>
    <w:rsid w:val="000961E4"/>
    <w:rsid w:val="000976A1"/>
    <w:rsid w:val="000A1B63"/>
    <w:rsid w:val="000A2324"/>
    <w:rsid w:val="000A4CBE"/>
    <w:rsid w:val="000A673B"/>
    <w:rsid w:val="000A7B4A"/>
    <w:rsid w:val="000B39F0"/>
    <w:rsid w:val="000B447D"/>
    <w:rsid w:val="000B6449"/>
    <w:rsid w:val="000B6BE0"/>
    <w:rsid w:val="000C3D3A"/>
    <w:rsid w:val="000C3D44"/>
    <w:rsid w:val="000C432D"/>
    <w:rsid w:val="000C46FF"/>
    <w:rsid w:val="000D0773"/>
    <w:rsid w:val="000D15E6"/>
    <w:rsid w:val="000D2AF8"/>
    <w:rsid w:val="000D3190"/>
    <w:rsid w:val="000D34E5"/>
    <w:rsid w:val="000E5B08"/>
    <w:rsid w:val="000E6E3B"/>
    <w:rsid w:val="000E7483"/>
    <w:rsid w:val="000F22B9"/>
    <w:rsid w:val="000F2C7B"/>
    <w:rsid w:val="000F381C"/>
    <w:rsid w:val="000F4F65"/>
    <w:rsid w:val="000F5546"/>
    <w:rsid w:val="000F5A86"/>
    <w:rsid w:val="001025DA"/>
    <w:rsid w:val="00102FF4"/>
    <w:rsid w:val="00103136"/>
    <w:rsid w:val="0010591C"/>
    <w:rsid w:val="001104E5"/>
    <w:rsid w:val="00111811"/>
    <w:rsid w:val="00111B0E"/>
    <w:rsid w:val="00114120"/>
    <w:rsid w:val="00117EA9"/>
    <w:rsid w:val="00122D5B"/>
    <w:rsid w:val="00130C11"/>
    <w:rsid w:val="0013597B"/>
    <w:rsid w:val="00136321"/>
    <w:rsid w:val="001377D5"/>
    <w:rsid w:val="00140D86"/>
    <w:rsid w:val="001427D7"/>
    <w:rsid w:val="00144A25"/>
    <w:rsid w:val="00145D00"/>
    <w:rsid w:val="00151222"/>
    <w:rsid w:val="0015167D"/>
    <w:rsid w:val="00152A26"/>
    <w:rsid w:val="00154D91"/>
    <w:rsid w:val="0015560B"/>
    <w:rsid w:val="001562C8"/>
    <w:rsid w:val="00156605"/>
    <w:rsid w:val="00163937"/>
    <w:rsid w:val="001641DA"/>
    <w:rsid w:val="00166075"/>
    <w:rsid w:val="00166A9A"/>
    <w:rsid w:val="001671A3"/>
    <w:rsid w:val="001675A3"/>
    <w:rsid w:val="00170E09"/>
    <w:rsid w:val="0017190A"/>
    <w:rsid w:val="0017278A"/>
    <w:rsid w:val="00173CF2"/>
    <w:rsid w:val="001764CE"/>
    <w:rsid w:val="00176FCA"/>
    <w:rsid w:val="00183417"/>
    <w:rsid w:val="00183CB7"/>
    <w:rsid w:val="00183E5A"/>
    <w:rsid w:val="001842F2"/>
    <w:rsid w:val="00184B4A"/>
    <w:rsid w:val="00184C18"/>
    <w:rsid w:val="00185705"/>
    <w:rsid w:val="001871D4"/>
    <w:rsid w:val="00187CB9"/>
    <w:rsid w:val="001A5CE9"/>
    <w:rsid w:val="001B1F82"/>
    <w:rsid w:val="001B1FE8"/>
    <w:rsid w:val="001B2E34"/>
    <w:rsid w:val="001B6FEA"/>
    <w:rsid w:val="001C0484"/>
    <w:rsid w:val="001C3AF0"/>
    <w:rsid w:val="001C454D"/>
    <w:rsid w:val="001C534D"/>
    <w:rsid w:val="001C73EF"/>
    <w:rsid w:val="001C7781"/>
    <w:rsid w:val="001D31FA"/>
    <w:rsid w:val="001D4577"/>
    <w:rsid w:val="001D4B9D"/>
    <w:rsid w:val="001D4C91"/>
    <w:rsid w:val="001D4DCD"/>
    <w:rsid w:val="001D54CB"/>
    <w:rsid w:val="001D6C24"/>
    <w:rsid w:val="001D72BA"/>
    <w:rsid w:val="001E1A4D"/>
    <w:rsid w:val="001E2306"/>
    <w:rsid w:val="001E3501"/>
    <w:rsid w:val="001E431A"/>
    <w:rsid w:val="001E6627"/>
    <w:rsid w:val="001F2003"/>
    <w:rsid w:val="001F2420"/>
    <w:rsid w:val="001F2F32"/>
    <w:rsid w:val="001F32A3"/>
    <w:rsid w:val="001F6EEB"/>
    <w:rsid w:val="0020328A"/>
    <w:rsid w:val="0020338B"/>
    <w:rsid w:val="0020478D"/>
    <w:rsid w:val="00204EAF"/>
    <w:rsid w:val="002055D8"/>
    <w:rsid w:val="0020734B"/>
    <w:rsid w:val="002112D6"/>
    <w:rsid w:val="002130DE"/>
    <w:rsid w:val="00214BA9"/>
    <w:rsid w:val="00217D4E"/>
    <w:rsid w:val="002214E1"/>
    <w:rsid w:val="00222A17"/>
    <w:rsid w:val="00225CE0"/>
    <w:rsid w:val="00231D47"/>
    <w:rsid w:val="00244CCC"/>
    <w:rsid w:val="002462D2"/>
    <w:rsid w:val="00250649"/>
    <w:rsid w:val="0025159E"/>
    <w:rsid w:val="00251A76"/>
    <w:rsid w:val="0025549B"/>
    <w:rsid w:val="0026507B"/>
    <w:rsid w:val="002666CD"/>
    <w:rsid w:val="00266C89"/>
    <w:rsid w:val="002703B7"/>
    <w:rsid w:val="00271F06"/>
    <w:rsid w:val="0027292B"/>
    <w:rsid w:val="00273F20"/>
    <w:rsid w:val="002753D5"/>
    <w:rsid w:val="002770F3"/>
    <w:rsid w:val="00280786"/>
    <w:rsid w:val="002858BA"/>
    <w:rsid w:val="002910C5"/>
    <w:rsid w:val="00291A55"/>
    <w:rsid w:val="00294F83"/>
    <w:rsid w:val="002951BD"/>
    <w:rsid w:val="00295835"/>
    <w:rsid w:val="0029721A"/>
    <w:rsid w:val="00297D62"/>
    <w:rsid w:val="00297E2A"/>
    <w:rsid w:val="002A1729"/>
    <w:rsid w:val="002A2498"/>
    <w:rsid w:val="002A38D3"/>
    <w:rsid w:val="002A5ED1"/>
    <w:rsid w:val="002B2E95"/>
    <w:rsid w:val="002B5D66"/>
    <w:rsid w:val="002B6219"/>
    <w:rsid w:val="002B63ED"/>
    <w:rsid w:val="002B6893"/>
    <w:rsid w:val="002C41FF"/>
    <w:rsid w:val="002C6634"/>
    <w:rsid w:val="002D3582"/>
    <w:rsid w:val="002D462F"/>
    <w:rsid w:val="002D7D46"/>
    <w:rsid w:val="002E1864"/>
    <w:rsid w:val="002E6CB9"/>
    <w:rsid w:val="002E6CC0"/>
    <w:rsid w:val="002F038B"/>
    <w:rsid w:val="002F1244"/>
    <w:rsid w:val="002F5462"/>
    <w:rsid w:val="002F62CA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6AC9"/>
    <w:rsid w:val="00327E77"/>
    <w:rsid w:val="003310AC"/>
    <w:rsid w:val="00331B09"/>
    <w:rsid w:val="003333DC"/>
    <w:rsid w:val="003336E3"/>
    <w:rsid w:val="00337E47"/>
    <w:rsid w:val="0034124D"/>
    <w:rsid w:val="0034172E"/>
    <w:rsid w:val="00352553"/>
    <w:rsid w:val="00352811"/>
    <w:rsid w:val="00352B24"/>
    <w:rsid w:val="00352BB2"/>
    <w:rsid w:val="00353701"/>
    <w:rsid w:val="003539FA"/>
    <w:rsid w:val="00356C21"/>
    <w:rsid w:val="00362005"/>
    <w:rsid w:val="0036224A"/>
    <w:rsid w:val="00364418"/>
    <w:rsid w:val="00364866"/>
    <w:rsid w:val="00365ECD"/>
    <w:rsid w:val="00370286"/>
    <w:rsid w:val="00370307"/>
    <w:rsid w:val="0037071E"/>
    <w:rsid w:val="00371B52"/>
    <w:rsid w:val="00372CBE"/>
    <w:rsid w:val="0037655A"/>
    <w:rsid w:val="00376B3A"/>
    <w:rsid w:val="00377DBE"/>
    <w:rsid w:val="00382BA3"/>
    <w:rsid w:val="003851EE"/>
    <w:rsid w:val="0038592B"/>
    <w:rsid w:val="003908B1"/>
    <w:rsid w:val="00391234"/>
    <w:rsid w:val="00392611"/>
    <w:rsid w:val="00392C62"/>
    <w:rsid w:val="00393231"/>
    <w:rsid w:val="003937DB"/>
    <w:rsid w:val="003A28DF"/>
    <w:rsid w:val="003A342D"/>
    <w:rsid w:val="003A729A"/>
    <w:rsid w:val="003B0402"/>
    <w:rsid w:val="003B2BDB"/>
    <w:rsid w:val="003B55FF"/>
    <w:rsid w:val="003B6D82"/>
    <w:rsid w:val="003C2E38"/>
    <w:rsid w:val="003C316D"/>
    <w:rsid w:val="003C3D51"/>
    <w:rsid w:val="003C5B28"/>
    <w:rsid w:val="003D1510"/>
    <w:rsid w:val="003D177E"/>
    <w:rsid w:val="003D1EC8"/>
    <w:rsid w:val="003D4028"/>
    <w:rsid w:val="003E018B"/>
    <w:rsid w:val="003E1461"/>
    <w:rsid w:val="003E1CB7"/>
    <w:rsid w:val="003E32B9"/>
    <w:rsid w:val="003E6FEA"/>
    <w:rsid w:val="003E7E40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A3A"/>
    <w:rsid w:val="00432F4A"/>
    <w:rsid w:val="00434B43"/>
    <w:rsid w:val="00436528"/>
    <w:rsid w:val="0043666E"/>
    <w:rsid w:val="00436B90"/>
    <w:rsid w:val="00436F8C"/>
    <w:rsid w:val="00437933"/>
    <w:rsid w:val="004404AF"/>
    <w:rsid w:val="00440CDE"/>
    <w:rsid w:val="0044345E"/>
    <w:rsid w:val="00444FC1"/>
    <w:rsid w:val="004516CE"/>
    <w:rsid w:val="00454074"/>
    <w:rsid w:val="00455595"/>
    <w:rsid w:val="004559EB"/>
    <w:rsid w:val="004617BF"/>
    <w:rsid w:val="00462AB7"/>
    <w:rsid w:val="00462FD4"/>
    <w:rsid w:val="00463056"/>
    <w:rsid w:val="00466B1D"/>
    <w:rsid w:val="004670EF"/>
    <w:rsid w:val="004757E8"/>
    <w:rsid w:val="00477EB3"/>
    <w:rsid w:val="0048307D"/>
    <w:rsid w:val="00491692"/>
    <w:rsid w:val="004928FF"/>
    <w:rsid w:val="004949D5"/>
    <w:rsid w:val="00496AA3"/>
    <w:rsid w:val="004975C0"/>
    <w:rsid w:val="004A165B"/>
    <w:rsid w:val="004A5B48"/>
    <w:rsid w:val="004A633C"/>
    <w:rsid w:val="004B094C"/>
    <w:rsid w:val="004B25EA"/>
    <w:rsid w:val="004B34D1"/>
    <w:rsid w:val="004B40BF"/>
    <w:rsid w:val="004C21A5"/>
    <w:rsid w:val="004C5C8F"/>
    <w:rsid w:val="004C6BBA"/>
    <w:rsid w:val="004D02F9"/>
    <w:rsid w:val="004D08EE"/>
    <w:rsid w:val="004D1C3F"/>
    <w:rsid w:val="004D2A2D"/>
    <w:rsid w:val="004D35D1"/>
    <w:rsid w:val="004D5266"/>
    <w:rsid w:val="004D6571"/>
    <w:rsid w:val="004D76DF"/>
    <w:rsid w:val="004E24FC"/>
    <w:rsid w:val="004E378D"/>
    <w:rsid w:val="004E3CF6"/>
    <w:rsid w:val="004E5FF6"/>
    <w:rsid w:val="004E6425"/>
    <w:rsid w:val="004E6794"/>
    <w:rsid w:val="004F2CB4"/>
    <w:rsid w:val="004F2E36"/>
    <w:rsid w:val="004F4AC8"/>
    <w:rsid w:val="004F666E"/>
    <w:rsid w:val="004F76FD"/>
    <w:rsid w:val="00502361"/>
    <w:rsid w:val="00505421"/>
    <w:rsid w:val="005070AA"/>
    <w:rsid w:val="00511440"/>
    <w:rsid w:val="00516588"/>
    <w:rsid w:val="005202EC"/>
    <w:rsid w:val="00521D0B"/>
    <w:rsid w:val="0052224B"/>
    <w:rsid w:val="005254FC"/>
    <w:rsid w:val="00526140"/>
    <w:rsid w:val="00527C3E"/>
    <w:rsid w:val="005328B0"/>
    <w:rsid w:val="0053493D"/>
    <w:rsid w:val="005376A9"/>
    <w:rsid w:val="0054054F"/>
    <w:rsid w:val="005409CE"/>
    <w:rsid w:val="00540E0B"/>
    <w:rsid w:val="00540E9A"/>
    <w:rsid w:val="005416AD"/>
    <w:rsid w:val="00542CE3"/>
    <w:rsid w:val="00542D6A"/>
    <w:rsid w:val="00543E70"/>
    <w:rsid w:val="005450A9"/>
    <w:rsid w:val="00545179"/>
    <w:rsid w:val="00545FD6"/>
    <w:rsid w:val="00546C28"/>
    <w:rsid w:val="005507D0"/>
    <w:rsid w:val="005523EC"/>
    <w:rsid w:val="00552D07"/>
    <w:rsid w:val="00553A03"/>
    <w:rsid w:val="00554FDD"/>
    <w:rsid w:val="0055570E"/>
    <w:rsid w:val="0055647F"/>
    <w:rsid w:val="00562E29"/>
    <w:rsid w:val="00564AE8"/>
    <w:rsid w:val="00566AB9"/>
    <w:rsid w:val="0056752F"/>
    <w:rsid w:val="00571E4B"/>
    <w:rsid w:val="0057203F"/>
    <w:rsid w:val="00574085"/>
    <w:rsid w:val="00574F61"/>
    <w:rsid w:val="00575F18"/>
    <w:rsid w:val="00577365"/>
    <w:rsid w:val="00580916"/>
    <w:rsid w:val="00581526"/>
    <w:rsid w:val="005842FB"/>
    <w:rsid w:val="00585D7A"/>
    <w:rsid w:val="00587662"/>
    <w:rsid w:val="005901D4"/>
    <w:rsid w:val="005903B2"/>
    <w:rsid w:val="005926D0"/>
    <w:rsid w:val="005958CA"/>
    <w:rsid w:val="0059627F"/>
    <w:rsid w:val="00597324"/>
    <w:rsid w:val="005A11CA"/>
    <w:rsid w:val="005B0DE0"/>
    <w:rsid w:val="005B15A2"/>
    <w:rsid w:val="005B1E8A"/>
    <w:rsid w:val="005B27EF"/>
    <w:rsid w:val="005B39C0"/>
    <w:rsid w:val="005B4B8D"/>
    <w:rsid w:val="005B69FC"/>
    <w:rsid w:val="005B7BC6"/>
    <w:rsid w:val="005B7E8F"/>
    <w:rsid w:val="005C1146"/>
    <w:rsid w:val="005C1DD5"/>
    <w:rsid w:val="005C22EF"/>
    <w:rsid w:val="005C4B0B"/>
    <w:rsid w:val="005C6694"/>
    <w:rsid w:val="005D02D1"/>
    <w:rsid w:val="005D2A4E"/>
    <w:rsid w:val="005D787A"/>
    <w:rsid w:val="005E21AA"/>
    <w:rsid w:val="005E2C2C"/>
    <w:rsid w:val="005E35C4"/>
    <w:rsid w:val="005E6192"/>
    <w:rsid w:val="005E6B56"/>
    <w:rsid w:val="005F1B40"/>
    <w:rsid w:val="005F2FB6"/>
    <w:rsid w:val="005F30BA"/>
    <w:rsid w:val="005F36D5"/>
    <w:rsid w:val="005F4482"/>
    <w:rsid w:val="005F52E2"/>
    <w:rsid w:val="0060131B"/>
    <w:rsid w:val="00601473"/>
    <w:rsid w:val="00604381"/>
    <w:rsid w:val="00605C4E"/>
    <w:rsid w:val="00612F74"/>
    <w:rsid w:val="00615583"/>
    <w:rsid w:val="00620255"/>
    <w:rsid w:val="00622565"/>
    <w:rsid w:val="0062395D"/>
    <w:rsid w:val="00625976"/>
    <w:rsid w:val="00630581"/>
    <w:rsid w:val="00631C1D"/>
    <w:rsid w:val="00632442"/>
    <w:rsid w:val="00635284"/>
    <w:rsid w:val="00635DFC"/>
    <w:rsid w:val="0063669D"/>
    <w:rsid w:val="0064245B"/>
    <w:rsid w:val="00642FBC"/>
    <w:rsid w:val="00644459"/>
    <w:rsid w:val="00644801"/>
    <w:rsid w:val="00645760"/>
    <w:rsid w:val="006466C5"/>
    <w:rsid w:val="00646D8F"/>
    <w:rsid w:val="0065127C"/>
    <w:rsid w:val="00651287"/>
    <w:rsid w:val="00653CA1"/>
    <w:rsid w:val="00655387"/>
    <w:rsid w:val="00656974"/>
    <w:rsid w:val="00657CCA"/>
    <w:rsid w:val="0066033A"/>
    <w:rsid w:val="006612B5"/>
    <w:rsid w:val="00666ED4"/>
    <w:rsid w:val="0066721E"/>
    <w:rsid w:val="00667403"/>
    <w:rsid w:val="00667483"/>
    <w:rsid w:val="006675FA"/>
    <w:rsid w:val="0067196B"/>
    <w:rsid w:val="0067343C"/>
    <w:rsid w:val="00675C1A"/>
    <w:rsid w:val="006768A0"/>
    <w:rsid w:val="00676E4D"/>
    <w:rsid w:val="00677C73"/>
    <w:rsid w:val="006805DA"/>
    <w:rsid w:val="006902A9"/>
    <w:rsid w:val="00691FD4"/>
    <w:rsid w:val="006958BB"/>
    <w:rsid w:val="0069647B"/>
    <w:rsid w:val="006966D0"/>
    <w:rsid w:val="006A18A9"/>
    <w:rsid w:val="006A2D4B"/>
    <w:rsid w:val="006A7C5E"/>
    <w:rsid w:val="006B0B80"/>
    <w:rsid w:val="006B3157"/>
    <w:rsid w:val="006B3BDF"/>
    <w:rsid w:val="006B4D40"/>
    <w:rsid w:val="006B7392"/>
    <w:rsid w:val="006C016E"/>
    <w:rsid w:val="006C4C71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1CAC"/>
    <w:rsid w:val="006E2AB6"/>
    <w:rsid w:val="006E2CE8"/>
    <w:rsid w:val="006E3C4A"/>
    <w:rsid w:val="006E4DA8"/>
    <w:rsid w:val="006E7CA8"/>
    <w:rsid w:val="006F1AF7"/>
    <w:rsid w:val="006F4CAC"/>
    <w:rsid w:val="006F7DE2"/>
    <w:rsid w:val="00701013"/>
    <w:rsid w:val="007010E6"/>
    <w:rsid w:val="00701250"/>
    <w:rsid w:val="00702EEC"/>
    <w:rsid w:val="00704455"/>
    <w:rsid w:val="0070636C"/>
    <w:rsid w:val="0070796A"/>
    <w:rsid w:val="007118D3"/>
    <w:rsid w:val="00712D66"/>
    <w:rsid w:val="00716DFF"/>
    <w:rsid w:val="007211A1"/>
    <w:rsid w:val="00721771"/>
    <w:rsid w:val="0072391C"/>
    <w:rsid w:val="00726E1F"/>
    <w:rsid w:val="00727716"/>
    <w:rsid w:val="00731BFB"/>
    <w:rsid w:val="00733BEB"/>
    <w:rsid w:val="00734B3D"/>
    <w:rsid w:val="00737B80"/>
    <w:rsid w:val="00740F04"/>
    <w:rsid w:val="00742484"/>
    <w:rsid w:val="00744762"/>
    <w:rsid w:val="0074498A"/>
    <w:rsid w:val="007459F7"/>
    <w:rsid w:val="00745BDD"/>
    <w:rsid w:val="00746555"/>
    <w:rsid w:val="00746E11"/>
    <w:rsid w:val="007476C9"/>
    <w:rsid w:val="00750082"/>
    <w:rsid w:val="00751635"/>
    <w:rsid w:val="00753A51"/>
    <w:rsid w:val="00753B51"/>
    <w:rsid w:val="007576F9"/>
    <w:rsid w:val="00761568"/>
    <w:rsid w:val="00762E9A"/>
    <w:rsid w:val="007700A7"/>
    <w:rsid w:val="00770940"/>
    <w:rsid w:val="007724A4"/>
    <w:rsid w:val="007724F1"/>
    <w:rsid w:val="00772BC0"/>
    <w:rsid w:val="0077397B"/>
    <w:rsid w:val="007748A7"/>
    <w:rsid w:val="007755D9"/>
    <w:rsid w:val="0077565C"/>
    <w:rsid w:val="00777967"/>
    <w:rsid w:val="00784043"/>
    <w:rsid w:val="00784D78"/>
    <w:rsid w:val="00785967"/>
    <w:rsid w:val="007908F1"/>
    <w:rsid w:val="00790B5E"/>
    <w:rsid w:val="007937F5"/>
    <w:rsid w:val="00794A45"/>
    <w:rsid w:val="007971A7"/>
    <w:rsid w:val="007A0955"/>
    <w:rsid w:val="007A26C0"/>
    <w:rsid w:val="007A2F2B"/>
    <w:rsid w:val="007A3979"/>
    <w:rsid w:val="007A64EA"/>
    <w:rsid w:val="007B164B"/>
    <w:rsid w:val="007B1752"/>
    <w:rsid w:val="007B4573"/>
    <w:rsid w:val="007B4AD3"/>
    <w:rsid w:val="007B5419"/>
    <w:rsid w:val="007C0915"/>
    <w:rsid w:val="007C0E9C"/>
    <w:rsid w:val="007C35C9"/>
    <w:rsid w:val="007D054D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1687"/>
    <w:rsid w:val="007E4EB3"/>
    <w:rsid w:val="007E5F3D"/>
    <w:rsid w:val="007E60E6"/>
    <w:rsid w:val="007E6428"/>
    <w:rsid w:val="007E6B58"/>
    <w:rsid w:val="007F28AB"/>
    <w:rsid w:val="007F30AE"/>
    <w:rsid w:val="007F57D0"/>
    <w:rsid w:val="007F5B53"/>
    <w:rsid w:val="008004F5"/>
    <w:rsid w:val="00803048"/>
    <w:rsid w:val="008042C5"/>
    <w:rsid w:val="00807A1D"/>
    <w:rsid w:val="00807F84"/>
    <w:rsid w:val="00810321"/>
    <w:rsid w:val="0081740D"/>
    <w:rsid w:val="008178C5"/>
    <w:rsid w:val="00823590"/>
    <w:rsid w:val="00825D67"/>
    <w:rsid w:val="0082643F"/>
    <w:rsid w:val="00826A18"/>
    <w:rsid w:val="0083593F"/>
    <w:rsid w:val="0083719E"/>
    <w:rsid w:val="00840E6A"/>
    <w:rsid w:val="0084172F"/>
    <w:rsid w:val="008421F2"/>
    <w:rsid w:val="00842EDD"/>
    <w:rsid w:val="00843F79"/>
    <w:rsid w:val="00844C86"/>
    <w:rsid w:val="00845304"/>
    <w:rsid w:val="00845349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364B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521A"/>
    <w:rsid w:val="00897222"/>
    <w:rsid w:val="008A2B19"/>
    <w:rsid w:val="008A464B"/>
    <w:rsid w:val="008A62A7"/>
    <w:rsid w:val="008B0298"/>
    <w:rsid w:val="008B1187"/>
    <w:rsid w:val="008B130E"/>
    <w:rsid w:val="008B1AE7"/>
    <w:rsid w:val="008B224C"/>
    <w:rsid w:val="008B41A6"/>
    <w:rsid w:val="008B5023"/>
    <w:rsid w:val="008B65C6"/>
    <w:rsid w:val="008B6BBE"/>
    <w:rsid w:val="008C21FB"/>
    <w:rsid w:val="008C40C0"/>
    <w:rsid w:val="008C6E70"/>
    <w:rsid w:val="008C7320"/>
    <w:rsid w:val="008D08EE"/>
    <w:rsid w:val="008D4F55"/>
    <w:rsid w:val="008D55CF"/>
    <w:rsid w:val="008D5635"/>
    <w:rsid w:val="008D5CD7"/>
    <w:rsid w:val="008E05FB"/>
    <w:rsid w:val="008E1240"/>
    <w:rsid w:val="008E13F2"/>
    <w:rsid w:val="008E19DE"/>
    <w:rsid w:val="008E53F9"/>
    <w:rsid w:val="008E563C"/>
    <w:rsid w:val="008E7759"/>
    <w:rsid w:val="008F0C1F"/>
    <w:rsid w:val="008F0C62"/>
    <w:rsid w:val="008F0DFB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28D1"/>
    <w:rsid w:val="009142E2"/>
    <w:rsid w:val="00914786"/>
    <w:rsid w:val="00915B27"/>
    <w:rsid w:val="00920F4E"/>
    <w:rsid w:val="009211D9"/>
    <w:rsid w:val="0092189F"/>
    <w:rsid w:val="009221BF"/>
    <w:rsid w:val="00924891"/>
    <w:rsid w:val="009250B0"/>
    <w:rsid w:val="00926274"/>
    <w:rsid w:val="009265A8"/>
    <w:rsid w:val="0092688E"/>
    <w:rsid w:val="0093077B"/>
    <w:rsid w:val="0093145D"/>
    <w:rsid w:val="00932149"/>
    <w:rsid w:val="009336FE"/>
    <w:rsid w:val="009349A3"/>
    <w:rsid w:val="00934E66"/>
    <w:rsid w:val="009351C5"/>
    <w:rsid w:val="009360FD"/>
    <w:rsid w:val="009440AB"/>
    <w:rsid w:val="00945998"/>
    <w:rsid w:val="00945B54"/>
    <w:rsid w:val="00945D3A"/>
    <w:rsid w:val="009469B2"/>
    <w:rsid w:val="00951444"/>
    <w:rsid w:val="00955930"/>
    <w:rsid w:val="00961794"/>
    <w:rsid w:val="00961A2E"/>
    <w:rsid w:val="009627B7"/>
    <w:rsid w:val="009632FF"/>
    <w:rsid w:val="00970EB6"/>
    <w:rsid w:val="0097630D"/>
    <w:rsid w:val="0099022A"/>
    <w:rsid w:val="0099071B"/>
    <w:rsid w:val="00992041"/>
    <w:rsid w:val="009922FE"/>
    <w:rsid w:val="00997C33"/>
    <w:rsid w:val="009A7301"/>
    <w:rsid w:val="009B009E"/>
    <w:rsid w:val="009B07B2"/>
    <w:rsid w:val="009B0BB0"/>
    <w:rsid w:val="009B190E"/>
    <w:rsid w:val="009B698D"/>
    <w:rsid w:val="009B6FDC"/>
    <w:rsid w:val="009C03C5"/>
    <w:rsid w:val="009C0BF9"/>
    <w:rsid w:val="009C1D44"/>
    <w:rsid w:val="009C2900"/>
    <w:rsid w:val="009C3B28"/>
    <w:rsid w:val="009C4475"/>
    <w:rsid w:val="009D141E"/>
    <w:rsid w:val="009D1A69"/>
    <w:rsid w:val="009D2DA1"/>
    <w:rsid w:val="009D3E3A"/>
    <w:rsid w:val="009D480B"/>
    <w:rsid w:val="009D58A3"/>
    <w:rsid w:val="009D5B44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0BC1"/>
    <w:rsid w:val="00A14092"/>
    <w:rsid w:val="00A1457B"/>
    <w:rsid w:val="00A17A05"/>
    <w:rsid w:val="00A234B1"/>
    <w:rsid w:val="00A23820"/>
    <w:rsid w:val="00A264EB"/>
    <w:rsid w:val="00A27BB6"/>
    <w:rsid w:val="00A27DA0"/>
    <w:rsid w:val="00A3107E"/>
    <w:rsid w:val="00A317F8"/>
    <w:rsid w:val="00A3241B"/>
    <w:rsid w:val="00A328A8"/>
    <w:rsid w:val="00A32DED"/>
    <w:rsid w:val="00A3316A"/>
    <w:rsid w:val="00A37B14"/>
    <w:rsid w:val="00A45D0C"/>
    <w:rsid w:val="00A47D40"/>
    <w:rsid w:val="00A50515"/>
    <w:rsid w:val="00A51167"/>
    <w:rsid w:val="00A53BD6"/>
    <w:rsid w:val="00A56BAD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91C39"/>
    <w:rsid w:val="00A92AE5"/>
    <w:rsid w:val="00A9562A"/>
    <w:rsid w:val="00A962EB"/>
    <w:rsid w:val="00A97321"/>
    <w:rsid w:val="00AA08EC"/>
    <w:rsid w:val="00AA4393"/>
    <w:rsid w:val="00AB1CA6"/>
    <w:rsid w:val="00AB26C1"/>
    <w:rsid w:val="00AB7BE0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D5B58"/>
    <w:rsid w:val="00AE282D"/>
    <w:rsid w:val="00AE3760"/>
    <w:rsid w:val="00AE3C31"/>
    <w:rsid w:val="00AE44FA"/>
    <w:rsid w:val="00AE48C7"/>
    <w:rsid w:val="00AE7639"/>
    <w:rsid w:val="00AF03B7"/>
    <w:rsid w:val="00AF0620"/>
    <w:rsid w:val="00AF1E7F"/>
    <w:rsid w:val="00AF1EF3"/>
    <w:rsid w:val="00AF2C19"/>
    <w:rsid w:val="00AF5615"/>
    <w:rsid w:val="00AF58E1"/>
    <w:rsid w:val="00AF7EF9"/>
    <w:rsid w:val="00B00E82"/>
    <w:rsid w:val="00B02675"/>
    <w:rsid w:val="00B04E7B"/>
    <w:rsid w:val="00B05C16"/>
    <w:rsid w:val="00B06282"/>
    <w:rsid w:val="00B065D3"/>
    <w:rsid w:val="00B1198A"/>
    <w:rsid w:val="00B11C70"/>
    <w:rsid w:val="00B12FDF"/>
    <w:rsid w:val="00B143EE"/>
    <w:rsid w:val="00B147A7"/>
    <w:rsid w:val="00B20D38"/>
    <w:rsid w:val="00B23170"/>
    <w:rsid w:val="00B241D2"/>
    <w:rsid w:val="00B33505"/>
    <w:rsid w:val="00B40A8E"/>
    <w:rsid w:val="00B40DA4"/>
    <w:rsid w:val="00B44A78"/>
    <w:rsid w:val="00B4738A"/>
    <w:rsid w:val="00B52E77"/>
    <w:rsid w:val="00B5318B"/>
    <w:rsid w:val="00B5578C"/>
    <w:rsid w:val="00B55C97"/>
    <w:rsid w:val="00B612B2"/>
    <w:rsid w:val="00B64C66"/>
    <w:rsid w:val="00B81ACE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536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773C"/>
    <w:rsid w:val="00BE0B8A"/>
    <w:rsid w:val="00BE185C"/>
    <w:rsid w:val="00BE2112"/>
    <w:rsid w:val="00BE53C8"/>
    <w:rsid w:val="00BF1186"/>
    <w:rsid w:val="00BF1BD8"/>
    <w:rsid w:val="00BF1EF8"/>
    <w:rsid w:val="00BF4471"/>
    <w:rsid w:val="00BF7757"/>
    <w:rsid w:val="00BF7A15"/>
    <w:rsid w:val="00C00211"/>
    <w:rsid w:val="00C016F9"/>
    <w:rsid w:val="00C01F2B"/>
    <w:rsid w:val="00C032F6"/>
    <w:rsid w:val="00C03502"/>
    <w:rsid w:val="00C06C08"/>
    <w:rsid w:val="00C1330F"/>
    <w:rsid w:val="00C15CB3"/>
    <w:rsid w:val="00C163A1"/>
    <w:rsid w:val="00C1668E"/>
    <w:rsid w:val="00C20939"/>
    <w:rsid w:val="00C247CE"/>
    <w:rsid w:val="00C329D7"/>
    <w:rsid w:val="00C33C51"/>
    <w:rsid w:val="00C3424F"/>
    <w:rsid w:val="00C35730"/>
    <w:rsid w:val="00C43AA5"/>
    <w:rsid w:val="00C46299"/>
    <w:rsid w:val="00C47041"/>
    <w:rsid w:val="00C50D6C"/>
    <w:rsid w:val="00C5526A"/>
    <w:rsid w:val="00C55842"/>
    <w:rsid w:val="00C603A8"/>
    <w:rsid w:val="00C6188F"/>
    <w:rsid w:val="00C63C88"/>
    <w:rsid w:val="00C67976"/>
    <w:rsid w:val="00C765FC"/>
    <w:rsid w:val="00C84ECC"/>
    <w:rsid w:val="00C84FA7"/>
    <w:rsid w:val="00C86A6D"/>
    <w:rsid w:val="00C8793C"/>
    <w:rsid w:val="00C87CC4"/>
    <w:rsid w:val="00C87D61"/>
    <w:rsid w:val="00C90570"/>
    <w:rsid w:val="00C92677"/>
    <w:rsid w:val="00C95387"/>
    <w:rsid w:val="00CA1D19"/>
    <w:rsid w:val="00CA2B0C"/>
    <w:rsid w:val="00CB0636"/>
    <w:rsid w:val="00CB1C57"/>
    <w:rsid w:val="00CB3202"/>
    <w:rsid w:val="00CB6215"/>
    <w:rsid w:val="00CB6369"/>
    <w:rsid w:val="00CB712D"/>
    <w:rsid w:val="00CB7CFD"/>
    <w:rsid w:val="00CC3687"/>
    <w:rsid w:val="00CD1A2D"/>
    <w:rsid w:val="00CD2469"/>
    <w:rsid w:val="00CD2CE3"/>
    <w:rsid w:val="00CD30C8"/>
    <w:rsid w:val="00CE2046"/>
    <w:rsid w:val="00CE4443"/>
    <w:rsid w:val="00CE4E69"/>
    <w:rsid w:val="00CE7894"/>
    <w:rsid w:val="00CF2A0F"/>
    <w:rsid w:val="00CF4F37"/>
    <w:rsid w:val="00CF5C8B"/>
    <w:rsid w:val="00D0383E"/>
    <w:rsid w:val="00D06AC4"/>
    <w:rsid w:val="00D1176A"/>
    <w:rsid w:val="00D11A1A"/>
    <w:rsid w:val="00D143C9"/>
    <w:rsid w:val="00D14587"/>
    <w:rsid w:val="00D1568A"/>
    <w:rsid w:val="00D15AE6"/>
    <w:rsid w:val="00D160DD"/>
    <w:rsid w:val="00D174BC"/>
    <w:rsid w:val="00D2203B"/>
    <w:rsid w:val="00D22ED0"/>
    <w:rsid w:val="00D275C6"/>
    <w:rsid w:val="00D30FE3"/>
    <w:rsid w:val="00D3362E"/>
    <w:rsid w:val="00D3364E"/>
    <w:rsid w:val="00D3588E"/>
    <w:rsid w:val="00D405C9"/>
    <w:rsid w:val="00D4151F"/>
    <w:rsid w:val="00D43ABE"/>
    <w:rsid w:val="00D451B2"/>
    <w:rsid w:val="00D45D12"/>
    <w:rsid w:val="00D45DEF"/>
    <w:rsid w:val="00D52277"/>
    <w:rsid w:val="00D5788F"/>
    <w:rsid w:val="00D64B85"/>
    <w:rsid w:val="00D64F19"/>
    <w:rsid w:val="00D660E5"/>
    <w:rsid w:val="00D70BEA"/>
    <w:rsid w:val="00D71968"/>
    <w:rsid w:val="00D751C4"/>
    <w:rsid w:val="00D7713E"/>
    <w:rsid w:val="00D804D8"/>
    <w:rsid w:val="00D82BEB"/>
    <w:rsid w:val="00D858BD"/>
    <w:rsid w:val="00D85AB0"/>
    <w:rsid w:val="00D874A5"/>
    <w:rsid w:val="00D90267"/>
    <w:rsid w:val="00D907BE"/>
    <w:rsid w:val="00D90A3C"/>
    <w:rsid w:val="00D9395A"/>
    <w:rsid w:val="00DA066B"/>
    <w:rsid w:val="00DA4BF4"/>
    <w:rsid w:val="00DB1DCD"/>
    <w:rsid w:val="00DB2735"/>
    <w:rsid w:val="00DB34B5"/>
    <w:rsid w:val="00DB7B54"/>
    <w:rsid w:val="00DB7BC6"/>
    <w:rsid w:val="00DC0247"/>
    <w:rsid w:val="00DC21FB"/>
    <w:rsid w:val="00DC2531"/>
    <w:rsid w:val="00DC400C"/>
    <w:rsid w:val="00DC4CCC"/>
    <w:rsid w:val="00DC5A4A"/>
    <w:rsid w:val="00DC6A6F"/>
    <w:rsid w:val="00DD3751"/>
    <w:rsid w:val="00DD3A4B"/>
    <w:rsid w:val="00DD4781"/>
    <w:rsid w:val="00DD6721"/>
    <w:rsid w:val="00DD6A0C"/>
    <w:rsid w:val="00DE7BAB"/>
    <w:rsid w:val="00DF7E07"/>
    <w:rsid w:val="00E015B8"/>
    <w:rsid w:val="00E01773"/>
    <w:rsid w:val="00E1012A"/>
    <w:rsid w:val="00E107D3"/>
    <w:rsid w:val="00E10896"/>
    <w:rsid w:val="00E1147C"/>
    <w:rsid w:val="00E1162C"/>
    <w:rsid w:val="00E12AE5"/>
    <w:rsid w:val="00E14A48"/>
    <w:rsid w:val="00E17019"/>
    <w:rsid w:val="00E17FA5"/>
    <w:rsid w:val="00E20077"/>
    <w:rsid w:val="00E209AD"/>
    <w:rsid w:val="00E2282D"/>
    <w:rsid w:val="00E22F11"/>
    <w:rsid w:val="00E24217"/>
    <w:rsid w:val="00E2667C"/>
    <w:rsid w:val="00E2772E"/>
    <w:rsid w:val="00E33FE2"/>
    <w:rsid w:val="00E34A27"/>
    <w:rsid w:val="00E412D5"/>
    <w:rsid w:val="00E416AC"/>
    <w:rsid w:val="00E41BC2"/>
    <w:rsid w:val="00E421AC"/>
    <w:rsid w:val="00E42A15"/>
    <w:rsid w:val="00E500C4"/>
    <w:rsid w:val="00E529C4"/>
    <w:rsid w:val="00E52B61"/>
    <w:rsid w:val="00E53427"/>
    <w:rsid w:val="00E55304"/>
    <w:rsid w:val="00E61ACA"/>
    <w:rsid w:val="00E61B66"/>
    <w:rsid w:val="00E6246A"/>
    <w:rsid w:val="00E658ED"/>
    <w:rsid w:val="00E6770E"/>
    <w:rsid w:val="00E708A2"/>
    <w:rsid w:val="00E729DB"/>
    <w:rsid w:val="00E72DB6"/>
    <w:rsid w:val="00E73F11"/>
    <w:rsid w:val="00E74708"/>
    <w:rsid w:val="00E75C54"/>
    <w:rsid w:val="00E77317"/>
    <w:rsid w:val="00E81328"/>
    <w:rsid w:val="00E813FF"/>
    <w:rsid w:val="00E81744"/>
    <w:rsid w:val="00E82513"/>
    <w:rsid w:val="00E832FE"/>
    <w:rsid w:val="00E856C9"/>
    <w:rsid w:val="00E9511F"/>
    <w:rsid w:val="00E9678D"/>
    <w:rsid w:val="00EA2EE9"/>
    <w:rsid w:val="00EA32C1"/>
    <w:rsid w:val="00EA5E01"/>
    <w:rsid w:val="00EB046C"/>
    <w:rsid w:val="00EB163B"/>
    <w:rsid w:val="00EB3351"/>
    <w:rsid w:val="00EB520A"/>
    <w:rsid w:val="00EB73DB"/>
    <w:rsid w:val="00EC134A"/>
    <w:rsid w:val="00EC1B33"/>
    <w:rsid w:val="00EC5BE5"/>
    <w:rsid w:val="00EC6108"/>
    <w:rsid w:val="00EC677D"/>
    <w:rsid w:val="00ED0E6D"/>
    <w:rsid w:val="00ED1142"/>
    <w:rsid w:val="00ED29FD"/>
    <w:rsid w:val="00ED41C0"/>
    <w:rsid w:val="00ED46BC"/>
    <w:rsid w:val="00ED5BFF"/>
    <w:rsid w:val="00ED6BFF"/>
    <w:rsid w:val="00ED6C2F"/>
    <w:rsid w:val="00ED6F41"/>
    <w:rsid w:val="00ED6F46"/>
    <w:rsid w:val="00EE16F0"/>
    <w:rsid w:val="00EE194C"/>
    <w:rsid w:val="00EE1C89"/>
    <w:rsid w:val="00EE3B64"/>
    <w:rsid w:val="00EE431D"/>
    <w:rsid w:val="00EE4CCA"/>
    <w:rsid w:val="00EE4EC4"/>
    <w:rsid w:val="00EE55F0"/>
    <w:rsid w:val="00EE7B4B"/>
    <w:rsid w:val="00EF05E6"/>
    <w:rsid w:val="00EF2F99"/>
    <w:rsid w:val="00EF3FAE"/>
    <w:rsid w:val="00EF541A"/>
    <w:rsid w:val="00EF697D"/>
    <w:rsid w:val="00F1003D"/>
    <w:rsid w:val="00F11041"/>
    <w:rsid w:val="00F11C87"/>
    <w:rsid w:val="00F11D18"/>
    <w:rsid w:val="00F1246D"/>
    <w:rsid w:val="00F15F42"/>
    <w:rsid w:val="00F20F3D"/>
    <w:rsid w:val="00F2568E"/>
    <w:rsid w:val="00F25876"/>
    <w:rsid w:val="00F3110C"/>
    <w:rsid w:val="00F3173B"/>
    <w:rsid w:val="00F327BD"/>
    <w:rsid w:val="00F33287"/>
    <w:rsid w:val="00F361C7"/>
    <w:rsid w:val="00F42292"/>
    <w:rsid w:val="00F45C7E"/>
    <w:rsid w:val="00F47843"/>
    <w:rsid w:val="00F50137"/>
    <w:rsid w:val="00F512A6"/>
    <w:rsid w:val="00F51AC0"/>
    <w:rsid w:val="00F53F27"/>
    <w:rsid w:val="00F54702"/>
    <w:rsid w:val="00F54F43"/>
    <w:rsid w:val="00F664DF"/>
    <w:rsid w:val="00F66895"/>
    <w:rsid w:val="00F669E9"/>
    <w:rsid w:val="00F7087F"/>
    <w:rsid w:val="00F73FAB"/>
    <w:rsid w:val="00F80910"/>
    <w:rsid w:val="00F846C3"/>
    <w:rsid w:val="00F84A2C"/>
    <w:rsid w:val="00F876C9"/>
    <w:rsid w:val="00F87E33"/>
    <w:rsid w:val="00F93513"/>
    <w:rsid w:val="00F945ED"/>
    <w:rsid w:val="00F9493B"/>
    <w:rsid w:val="00FA1132"/>
    <w:rsid w:val="00FA6630"/>
    <w:rsid w:val="00FA77C2"/>
    <w:rsid w:val="00FB1CD6"/>
    <w:rsid w:val="00FC00F5"/>
    <w:rsid w:val="00FC1A31"/>
    <w:rsid w:val="00FD14DE"/>
    <w:rsid w:val="00FD2291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0432"/>
    <w:rsid w:val="00FF2DC0"/>
    <w:rsid w:val="00FF61B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E2814B"/>
  <w15:docId w15:val="{8E4F9C9A-4219-4D2D-80A2-ACFC3453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5E35C4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0338B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542D6A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2D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542D6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2D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2D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amizeqiri\Desktop\GitHub\P_Bulles_docker2\Lie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dzr.com/devops/docker/the-idioms-about-docker-building-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&#232;me%20ann&#233;e%20-%20CIN2B\Autre\Mod&#232;les\Rapport%20de%20proje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B0270C-E684-4ABA-8CF2-2769C9AC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de projet.dotx</Template>
  <TotalTime>3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R-P_NomDuProjet-amizeqiri-Rapport</vt:lpstr>
    </vt:vector>
  </TitlesOfParts>
  <Company>ETML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2</cp:revision>
  <cp:lastPrinted>2023-11-03T14:15:00Z</cp:lastPrinted>
  <dcterms:created xsi:type="dcterms:W3CDTF">2025-01-24T14:24:00Z</dcterms:created>
  <dcterms:modified xsi:type="dcterms:W3CDTF">2025-01-24T14:33:00Z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