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7DAA" w14:textId="2E6E801F" w:rsidR="00BA1388" w:rsidRPr="00BA1388" w:rsidRDefault="00B03C56" w:rsidP="00BA1388">
      <w:pPr>
        <w:pStyle w:val="Title"/>
        <w:rPr>
          <w:rFonts w:eastAsia="Times New Roman"/>
          <w:color w:val="FF0000"/>
          <w:lang w:eastAsia="fr-CH"/>
        </w:rPr>
      </w:pPr>
      <w:proofErr w:type="spellStart"/>
      <w:r>
        <w:rPr>
          <w:rFonts w:eastAsia="Times New Roman"/>
          <w:color w:val="FF0000"/>
          <w:lang w:eastAsia="fr-CH"/>
        </w:rPr>
        <w:t>Dockerfile</w:t>
      </w:r>
      <w:proofErr w:type="spellEnd"/>
    </w:p>
    <w:p w14:paraId="3A87DD91" w14:textId="77777777" w:rsidR="00BA1388" w:rsidRPr="00BA1388" w:rsidRDefault="00BA1388" w:rsidP="00BA1388">
      <w:pPr>
        <w:rPr>
          <w:lang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4F704BCE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094BD25B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3CD195E5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1F780727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21900F8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3446E97C" w14:textId="56E0D646" w:rsidR="00BA1388" w:rsidRPr="00BA1388" w:rsidRDefault="007A2BC5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7A2BC5">
              <w:rPr>
                <w:lang w:eastAsia="fr-CH"/>
              </w:rPr>
              <w:t>Créer et documenter sous forme versionnée le code nécessaire à la mise à disposition des services.</w:t>
            </w:r>
          </w:p>
        </w:tc>
      </w:tr>
      <w:tr w:rsidR="007C1D70" w:rsidRPr="00BA1388" w14:paraId="1A7AB491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5AB7131F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Objectifs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3C656FB1" w14:textId="6E417F5A" w:rsidR="00BA1388" w:rsidRPr="00BA1388" w:rsidRDefault="0004273F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A la fin de cette séquence, les apprentis seront capable</w:t>
            </w:r>
            <w:r w:rsidR="0077781B">
              <w:rPr>
                <w:lang w:val="fr-FR" w:eastAsia="fr-CH"/>
              </w:rPr>
              <w:t>s</w:t>
            </w:r>
            <w:r>
              <w:rPr>
                <w:lang w:val="fr-FR" w:eastAsia="fr-CH"/>
              </w:rPr>
              <w:t xml:space="preserve"> </w:t>
            </w:r>
            <w:r w:rsidR="00A57942">
              <w:rPr>
                <w:lang w:val="fr-FR" w:eastAsia="fr-CH"/>
              </w:rPr>
              <w:t xml:space="preserve">de construire des fichiers </w:t>
            </w:r>
            <w:proofErr w:type="spellStart"/>
            <w:r w:rsidR="00A57942">
              <w:rPr>
                <w:lang w:val="fr-FR" w:eastAsia="fr-CH"/>
              </w:rPr>
              <w:t>Dockerfile</w:t>
            </w:r>
            <w:proofErr w:type="spellEnd"/>
            <w:r w:rsidR="00A57942">
              <w:rPr>
                <w:lang w:val="fr-FR" w:eastAsia="fr-CH"/>
              </w:rPr>
              <w:t xml:space="preserve"> impliquant les commandes principales.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4BDCCF28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706DDB4A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4182A410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30 min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579A09C5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71040719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4291348E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</w:p>
        </w:tc>
      </w:tr>
      <w:tr w:rsidR="007C1D70" w:rsidRPr="00BA1388" w14:paraId="348DAA7E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B75B0C5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7D0B461C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</w:p>
        </w:tc>
      </w:tr>
      <w:tr w:rsidR="007C1D70" w:rsidRPr="00BA1388" w14:paraId="4B277CA1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39D2633D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5735EF3B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2A938C49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4E5104B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22AEE4FD" w14:textId="7975B82A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A57942">
              <w:rPr>
                <w:lang w:eastAsia="fr-CH"/>
              </w:rPr>
              <w:t>Aucun</w:t>
            </w:r>
          </w:p>
        </w:tc>
      </w:tr>
      <w:tr w:rsidR="0004273F" w:rsidRPr="00BA1388" w14:paraId="14414354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7979A635" w14:textId="77777777" w:rsidR="0004273F" w:rsidRPr="00BA1388" w:rsidRDefault="0004273F" w:rsidP="00BA1388">
            <w:pPr>
              <w:rPr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>
              <w:rPr>
                <w:b/>
                <w:bCs/>
                <w:lang w:eastAsia="fr-CH"/>
              </w:rPr>
              <w:t>Changelog</w:t>
            </w:r>
          </w:p>
        </w:tc>
        <w:tc>
          <w:tcPr>
            <w:tcW w:w="5902" w:type="dxa"/>
          </w:tcPr>
          <w:p w14:paraId="4AEA295A" w14:textId="77777777" w:rsidR="0004273F" w:rsidRPr="00BA1388" w:rsidRDefault="0004273F" w:rsidP="00BA1388">
            <w:pPr>
              <w:rPr>
                <w:lang w:eastAsia="fr-CH"/>
              </w:rPr>
            </w:pPr>
            <w:r>
              <w:rPr>
                <w:lang w:eastAsia="fr-CH"/>
              </w:rPr>
              <w:t>Auteur original et version</w:t>
            </w:r>
          </w:p>
        </w:tc>
      </w:tr>
    </w:tbl>
    <w:p w14:paraId="26C0BAFE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eastAsia="Times New Roman" w:cs="Times New Roman"/>
          <w:lang w:eastAsia="fr-CH"/>
        </w:rPr>
        <w:t> </w:t>
      </w:r>
    </w:p>
    <w:p w14:paraId="4AD27512" w14:textId="77777777" w:rsidR="007C1D70" w:rsidRDefault="007C1D70">
      <w:pPr>
        <w:spacing w:line="259" w:lineRule="auto"/>
      </w:pPr>
      <w:r>
        <w:br w:type="page"/>
      </w:r>
    </w:p>
    <w:p w14:paraId="06E2025E" w14:textId="77777777" w:rsidR="006B1017" w:rsidRPr="007C1D70" w:rsidRDefault="007C1D70" w:rsidP="007C1D70">
      <w:pPr>
        <w:pStyle w:val="Heading1"/>
      </w:pPr>
      <w:r w:rsidRPr="007C1D70">
        <w:t>Informations générales</w:t>
      </w:r>
    </w:p>
    <w:p w14:paraId="278186EC" w14:textId="2B067361" w:rsidR="007C1D70" w:rsidRDefault="006A4055" w:rsidP="007C1D70">
      <w:pPr>
        <w:rPr>
          <w:b/>
          <w:bCs/>
        </w:rPr>
      </w:pPr>
      <w:r>
        <w:t xml:space="preserve">Profitons de cet exercice pour découvrir </w:t>
      </w:r>
      <w:r w:rsidR="00ED736A">
        <w:t xml:space="preserve">VS Code et l’extension </w:t>
      </w:r>
      <w:r w:rsidR="00ED736A">
        <w:rPr>
          <w:b/>
          <w:bCs/>
        </w:rPr>
        <w:t>Docker :</w:t>
      </w:r>
    </w:p>
    <w:p w14:paraId="37F101D1" w14:textId="177AAAAE" w:rsidR="00ED736A" w:rsidRDefault="00B1180E" w:rsidP="007C1D70">
      <w:pPr>
        <w:rPr>
          <w:b/>
          <w:bCs/>
        </w:rPr>
      </w:pPr>
      <w:r>
        <w:rPr>
          <w:noProof/>
        </w:rPr>
        <w:drawing>
          <wp:inline distT="0" distB="0" distL="0" distR="0" wp14:anchorId="57F28B4F" wp14:editId="0655F78C">
            <wp:extent cx="5731510" cy="4213860"/>
            <wp:effectExtent l="0" t="0" r="2540" b="0"/>
            <wp:docPr id="170843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30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A35B" w14:textId="1D940B7A" w:rsidR="00A57942" w:rsidRDefault="00B1180E" w:rsidP="007C1D70">
      <w:pPr>
        <w:rPr>
          <w:b/>
          <w:bCs/>
        </w:rPr>
      </w:pPr>
      <w:r w:rsidRPr="00E91DB7">
        <w:t xml:space="preserve">Cette extension </w:t>
      </w:r>
      <w:r w:rsidR="00466AE8" w:rsidRPr="00E91DB7">
        <w:t xml:space="preserve">vous facilitera la rédaction de fichier </w:t>
      </w:r>
      <w:proofErr w:type="spellStart"/>
      <w:r w:rsidR="00466AE8" w:rsidRPr="00E91DB7">
        <w:rPr>
          <w:b/>
          <w:bCs/>
        </w:rPr>
        <w:t>Dockerfile</w:t>
      </w:r>
      <w:proofErr w:type="spellEnd"/>
      <w:r w:rsidR="00466AE8" w:rsidRPr="00E91DB7">
        <w:t xml:space="preserve"> et </w:t>
      </w:r>
      <w:proofErr w:type="spellStart"/>
      <w:r w:rsidR="00D159B9" w:rsidRPr="00E91DB7">
        <w:rPr>
          <w:b/>
          <w:bCs/>
        </w:rPr>
        <w:t>compose.yaml</w:t>
      </w:r>
      <w:proofErr w:type="spellEnd"/>
      <w:r w:rsidR="00E91DB7">
        <w:rPr>
          <w:b/>
          <w:bCs/>
        </w:rPr>
        <w:t>.</w:t>
      </w:r>
    </w:p>
    <w:p w14:paraId="5388F6E6" w14:textId="77777777" w:rsidR="00A57942" w:rsidRDefault="00A57942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2D792A3C" w14:textId="66A053D6" w:rsidR="00B03C56" w:rsidRDefault="006B3243" w:rsidP="00B03C56">
      <w:pPr>
        <w:pStyle w:val="Heading1"/>
        <w:numPr>
          <w:ilvl w:val="0"/>
          <w:numId w:val="1"/>
        </w:numPr>
      </w:pPr>
      <w:r>
        <w:t>ExoDockerfile1</w:t>
      </w:r>
    </w:p>
    <w:p w14:paraId="22768176" w14:textId="77777777" w:rsidR="00427109" w:rsidRPr="005E3CC6" w:rsidRDefault="00427109" w:rsidP="00427109">
      <w:pPr>
        <w:rPr>
          <w:szCs w:val="24"/>
          <w:lang w:eastAsia="fr-CH"/>
        </w:rPr>
      </w:pPr>
      <w:r w:rsidRPr="005E3CC6">
        <w:rPr>
          <w:szCs w:val="24"/>
          <w:lang w:eastAsia="fr-CH"/>
        </w:rPr>
        <w:t xml:space="preserve">Écrivez un </w:t>
      </w:r>
      <w:proofErr w:type="spellStart"/>
      <w:r w:rsidRPr="005E3CC6">
        <w:rPr>
          <w:szCs w:val="24"/>
          <w:lang w:eastAsia="fr-CH"/>
        </w:rPr>
        <w:t>Dockerfile</w:t>
      </w:r>
      <w:proofErr w:type="spellEnd"/>
      <w:r w:rsidRPr="005E3CC6">
        <w:rPr>
          <w:szCs w:val="24"/>
          <w:lang w:eastAsia="fr-CH"/>
        </w:rPr>
        <w:t xml:space="preserve"> pour une application Node.js avec les spécifications suivantes :</w:t>
      </w:r>
    </w:p>
    <w:p w14:paraId="37515081" w14:textId="77777777" w:rsidR="00427109" w:rsidRPr="005E3CC6" w:rsidRDefault="00427109" w:rsidP="00427109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Image de base :</w:t>
      </w:r>
      <w:r w:rsidRPr="005E3CC6">
        <w:rPr>
          <w:szCs w:val="24"/>
          <w:lang w:eastAsia="fr-CH"/>
        </w:rPr>
        <w:t xml:space="preserve"> </w:t>
      </w:r>
      <w:r w:rsidRPr="005E3CC6">
        <w:rPr>
          <w:rFonts w:cs="Courier New"/>
          <w:szCs w:val="24"/>
          <w:lang w:eastAsia="fr-CH"/>
        </w:rPr>
        <w:t>node:22-alpine</w:t>
      </w:r>
    </w:p>
    <w:p w14:paraId="458A2706" w14:textId="69E951D3" w:rsidR="00427109" w:rsidRPr="005E3CC6" w:rsidRDefault="00427109" w:rsidP="00427109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Code source :</w:t>
      </w:r>
      <w:r w:rsidRPr="005E3CC6">
        <w:rPr>
          <w:szCs w:val="24"/>
          <w:lang w:eastAsia="fr-CH"/>
        </w:rPr>
        <w:t xml:space="preserve"> Incluez les fichiers </w:t>
      </w:r>
      <w:r w:rsidRPr="005E3CC6">
        <w:rPr>
          <w:rFonts w:cs="Courier New"/>
          <w:szCs w:val="24"/>
          <w:lang w:eastAsia="fr-CH"/>
        </w:rPr>
        <w:t xml:space="preserve">JS présents dans </w:t>
      </w:r>
      <w:r w:rsidR="00547D04" w:rsidRPr="005E3CC6">
        <w:rPr>
          <w:rFonts w:cs="Courier New"/>
          <w:szCs w:val="24"/>
          <w:lang w:eastAsia="fr-CH"/>
        </w:rPr>
        <w:t>dockerfile-</w:t>
      </w:r>
      <w:r w:rsidR="003763D5">
        <w:rPr>
          <w:rFonts w:cs="Courier New"/>
          <w:szCs w:val="24"/>
          <w:lang w:eastAsia="fr-CH"/>
        </w:rPr>
        <w:t>1</w:t>
      </w:r>
      <w:r w:rsidR="00547D04" w:rsidRPr="005E3CC6">
        <w:rPr>
          <w:rFonts w:cs="Courier New"/>
          <w:szCs w:val="24"/>
          <w:lang w:eastAsia="fr-CH"/>
        </w:rPr>
        <w:t>.zip</w:t>
      </w:r>
    </w:p>
    <w:p w14:paraId="6007F9EE" w14:textId="77777777" w:rsidR="00427109" w:rsidRPr="005E3CC6" w:rsidRDefault="00427109" w:rsidP="00427109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Configuration :</w:t>
      </w:r>
      <w:r w:rsidRPr="005E3CC6">
        <w:rPr>
          <w:szCs w:val="24"/>
          <w:lang w:eastAsia="fr-CH"/>
        </w:rPr>
        <w:t xml:space="preserve"> Installez les dépendances avec </w:t>
      </w:r>
      <w:proofErr w:type="spellStart"/>
      <w:r w:rsidRPr="005E3CC6">
        <w:rPr>
          <w:rFonts w:cs="Courier New"/>
          <w:szCs w:val="24"/>
          <w:lang w:eastAsia="fr-CH"/>
        </w:rPr>
        <w:t>npm</w:t>
      </w:r>
      <w:proofErr w:type="spellEnd"/>
      <w:r w:rsidRPr="005E3CC6">
        <w:rPr>
          <w:rFonts w:cs="Courier New"/>
          <w:szCs w:val="24"/>
          <w:lang w:eastAsia="fr-CH"/>
        </w:rPr>
        <w:t xml:space="preserve"> </w:t>
      </w:r>
      <w:proofErr w:type="spellStart"/>
      <w:r w:rsidRPr="005E3CC6">
        <w:rPr>
          <w:rFonts w:cs="Courier New"/>
          <w:szCs w:val="24"/>
          <w:lang w:eastAsia="fr-CH"/>
        </w:rPr>
        <w:t>install</w:t>
      </w:r>
      <w:proofErr w:type="spellEnd"/>
    </w:p>
    <w:p w14:paraId="2D0BF6C1" w14:textId="77777777" w:rsidR="00427109" w:rsidRPr="005E3CC6" w:rsidRDefault="00427109" w:rsidP="00427109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Exposition :</w:t>
      </w:r>
      <w:r w:rsidRPr="005E3CC6">
        <w:rPr>
          <w:szCs w:val="24"/>
          <w:lang w:eastAsia="fr-CH"/>
        </w:rPr>
        <w:t xml:space="preserve"> Rendez l’application accessible sur le port 3000</w:t>
      </w:r>
    </w:p>
    <w:p w14:paraId="3F06150B" w14:textId="77777777" w:rsidR="00427109" w:rsidRPr="005E3CC6" w:rsidRDefault="00427109" w:rsidP="00427109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Démarrage :</w:t>
      </w:r>
      <w:r w:rsidRPr="005E3CC6">
        <w:rPr>
          <w:szCs w:val="24"/>
          <w:lang w:eastAsia="fr-CH"/>
        </w:rPr>
        <w:t xml:space="preserve"> Configurez le conteneur pour exécuter </w:t>
      </w:r>
      <w:proofErr w:type="spellStart"/>
      <w:r w:rsidRPr="005E3CC6">
        <w:rPr>
          <w:rFonts w:cs="Courier New"/>
          <w:szCs w:val="24"/>
          <w:lang w:eastAsia="fr-CH"/>
        </w:rPr>
        <w:t>npm</w:t>
      </w:r>
      <w:proofErr w:type="spellEnd"/>
      <w:r w:rsidRPr="005E3CC6">
        <w:rPr>
          <w:rFonts w:cs="Courier New"/>
          <w:szCs w:val="24"/>
          <w:lang w:eastAsia="fr-CH"/>
        </w:rPr>
        <w:t xml:space="preserve"> run start</w:t>
      </w:r>
    </w:p>
    <w:p w14:paraId="64AB288F" w14:textId="4B4E62BE" w:rsidR="007C1D70" w:rsidRDefault="007C1D70" w:rsidP="007C1D70">
      <w:pPr>
        <w:pStyle w:val="Heading2"/>
        <w:numPr>
          <w:ilvl w:val="0"/>
          <w:numId w:val="0"/>
        </w:numPr>
      </w:pPr>
    </w:p>
    <w:p w14:paraId="2A9BA8A4" w14:textId="661F2EE6" w:rsidR="005E3CC6" w:rsidRDefault="005E3CC6" w:rsidP="005E3CC6">
      <w:r>
        <w:t xml:space="preserve">Construisez l’image </w:t>
      </w:r>
      <w:r w:rsidR="006B3243">
        <w:t xml:space="preserve">à partir de ce </w:t>
      </w:r>
      <w:proofErr w:type="spellStart"/>
      <w:r w:rsidR="006B3243">
        <w:t>Dockerfile</w:t>
      </w:r>
      <w:proofErr w:type="spellEnd"/>
      <w:r w:rsidR="006B3243">
        <w:t xml:space="preserve"> (tag : ExoDockerfile1/</w:t>
      </w:r>
      <w:proofErr w:type="spellStart"/>
      <w:r w:rsidR="006B3243">
        <w:t>Latest</w:t>
      </w:r>
      <w:proofErr w:type="spellEnd"/>
      <w:r w:rsidR="006B3243">
        <w:t>).</w:t>
      </w:r>
    </w:p>
    <w:p w14:paraId="0C160211" w14:textId="0097DB30" w:rsidR="006B3243" w:rsidRDefault="00A863AD" w:rsidP="005E3CC6">
      <w:r>
        <w:t>Quelle commande vous permet de démarrer correctement cette image dans un conteneur nommé « </w:t>
      </w:r>
      <w:r w:rsidR="00BD7F45">
        <w:t>e</w:t>
      </w:r>
      <w:r w:rsidR="00BF483C">
        <w:t>xo</w:t>
      </w:r>
      <w:r w:rsidR="00BD7F45">
        <w:t>d</w:t>
      </w:r>
      <w:r w:rsidR="00BF483C">
        <w:t>ocker</w:t>
      </w:r>
      <w:r w:rsidR="00BD7F45">
        <w:t>f</w:t>
      </w:r>
      <w:r w:rsidR="00BF483C">
        <w:t>ile1 » ?</w:t>
      </w:r>
      <w:r w:rsidR="00174B36">
        <w:t xml:space="preserve"> (Expliquez aussi les paramètres)</w:t>
      </w:r>
    </w:p>
    <w:p w14:paraId="16885660" w14:textId="0B9A9441" w:rsidR="00BF483C" w:rsidRDefault="00BF483C" w:rsidP="00BF483C">
      <w:pPr>
        <w:tabs>
          <w:tab w:val="left" w:leader="dot" w:pos="9026"/>
        </w:tabs>
      </w:pPr>
      <w:r>
        <w:tab/>
      </w:r>
      <w:r>
        <w:tab/>
      </w:r>
      <w:r>
        <w:tab/>
      </w:r>
    </w:p>
    <w:p w14:paraId="0D874824" w14:textId="07B08A86" w:rsidR="006B3243" w:rsidRDefault="006B3243" w:rsidP="005E3CC6">
      <w:r>
        <w:t>En ouvrant</w:t>
      </w:r>
      <w:r w:rsidR="005120C5">
        <w:t xml:space="preserve"> le fichier </w:t>
      </w:r>
      <w:proofErr w:type="spellStart"/>
      <w:r w:rsidR="005120C5">
        <w:rPr>
          <w:b/>
          <w:bCs/>
        </w:rPr>
        <w:t>package.json</w:t>
      </w:r>
      <w:proofErr w:type="spellEnd"/>
      <w:r w:rsidR="005120C5">
        <w:rPr>
          <w:b/>
          <w:bCs/>
        </w:rPr>
        <w:t>,</w:t>
      </w:r>
      <w:r w:rsidR="005120C5" w:rsidRPr="005120C5">
        <w:t xml:space="preserve"> </w:t>
      </w:r>
      <w:r w:rsidR="005120C5">
        <w:t>vous constatez</w:t>
      </w:r>
      <w:r w:rsidR="00A863AD">
        <w:t xml:space="preserve"> la présence d’un script de test. Ecrivez la commande qui permette de démarrer</w:t>
      </w:r>
      <w:r w:rsidR="00174B36">
        <w:t xml:space="preserve"> ce test</w:t>
      </w:r>
      <w:r w:rsidR="00222FDE">
        <w:t>. (Expliquez aussi les paramètres)</w:t>
      </w:r>
    </w:p>
    <w:p w14:paraId="4201F0F7" w14:textId="0731ADD5" w:rsidR="00A863AD" w:rsidRPr="005120C5" w:rsidRDefault="00A863AD" w:rsidP="00A863AD">
      <w:pPr>
        <w:tabs>
          <w:tab w:val="left" w:leader="dot" w:pos="9026"/>
        </w:tabs>
      </w:pPr>
      <w:r>
        <w:tab/>
      </w:r>
      <w:r w:rsidR="00222FDE">
        <w:tab/>
      </w:r>
      <w:r w:rsidR="00222FDE">
        <w:tab/>
      </w:r>
    </w:p>
    <w:p w14:paraId="0D7B8F6A" w14:textId="7812B767" w:rsidR="00A863AD" w:rsidRDefault="00A863AD" w:rsidP="005E3CC6">
      <w:r>
        <w:t>Expliquez avec vos propres mots les différences et les points communs entre les commandes ENTRYPOINT et CMD.</w:t>
      </w:r>
    </w:p>
    <w:p w14:paraId="61F47909" w14:textId="518522D3" w:rsidR="00A863AD" w:rsidRDefault="00A863AD" w:rsidP="00A863AD">
      <w:pPr>
        <w:tabs>
          <w:tab w:val="left" w:leader="dot" w:pos="9026"/>
        </w:tabs>
      </w:pPr>
      <w:r>
        <w:tab/>
      </w:r>
      <w:r>
        <w:tab/>
      </w:r>
      <w:r>
        <w:tab/>
      </w:r>
      <w:r>
        <w:tab/>
      </w:r>
    </w:p>
    <w:p w14:paraId="1F7FC0CB" w14:textId="542DCBD9" w:rsidR="007F2A74" w:rsidRDefault="007F2A74" w:rsidP="007F2A74">
      <w:pPr>
        <w:pStyle w:val="Heading1"/>
        <w:numPr>
          <w:ilvl w:val="0"/>
          <w:numId w:val="1"/>
        </w:numPr>
      </w:pPr>
      <w:r>
        <w:t>ExoDockerfile2</w:t>
      </w:r>
    </w:p>
    <w:p w14:paraId="0313EF56" w14:textId="77DB9C1F" w:rsidR="007F2A74" w:rsidRPr="005E3CC6" w:rsidRDefault="007F2A74" w:rsidP="007F2A74">
      <w:pPr>
        <w:rPr>
          <w:szCs w:val="24"/>
          <w:lang w:eastAsia="fr-CH"/>
        </w:rPr>
      </w:pPr>
      <w:r w:rsidRPr="005E3CC6">
        <w:rPr>
          <w:szCs w:val="24"/>
          <w:lang w:eastAsia="fr-CH"/>
        </w:rPr>
        <w:t xml:space="preserve">Écrivez un </w:t>
      </w:r>
      <w:proofErr w:type="spellStart"/>
      <w:r w:rsidRPr="005E3CC6">
        <w:rPr>
          <w:szCs w:val="24"/>
          <w:lang w:eastAsia="fr-CH"/>
        </w:rPr>
        <w:t>Dockerfile</w:t>
      </w:r>
      <w:proofErr w:type="spellEnd"/>
      <w:r w:rsidRPr="005E3CC6">
        <w:rPr>
          <w:szCs w:val="24"/>
          <w:lang w:eastAsia="fr-CH"/>
        </w:rPr>
        <w:t xml:space="preserve"> pour une application </w:t>
      </w:r>
      <w:r w:rsidR="00360A8A">
        <w:rPr>
          <w:szCs w:val="24"/>
          <w:lang w:eastAsia="fr-CH"/>
        </w:rPr>
        <w:t xml:space="preserve">Python </w:t>
      </w:r>
      <w:r w:rsidRPr="005E3CC6">
        <w:rPr>
          <w:szCs w:val="24"/>
          <w:lang w:eastAsia="fr-CH"/>
        </w:rPr>
        <w:t>avec les spécifications suivantes :</w:t>
      </w:r>
    </w:p>
    <w:p w14:paraId="2ED16393" w14:textId="0729F9A5" w:rsidR="007F2A74" w:rsidRPr="005E3CC6" w:rsidRDefault="007F2A74" w:rsidP="007F2A74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Image de base :</w:t>
      </w:r>
      <w:r w:rsidRPr="005E3CC6">
        <w:rPr>
          <w:szCs w:val="24"/>
          <w:lang w:eastAsia="fr-CH"/>
        </w:rPr>
        <w:t xml:space="preserve"> </w:t>
      </w:r>
      <w:r w:rsidR="003763D5" w:rsidRPr="003763D5">
        <w:rPr>
          <w:rFonts w:cs="Courier New"/>
          <w:szCs w:val="24"/>
          <w:lang w:eastAsia="fr-CH"/>
        </w:rPr>
        <w:t>python:3.11-slim</w:t>
      </w:r>
    </w:p>
    <w:p w14:paraId="31E5D420" w14:textId="7518A644" w:rsidR="007F2A74" w:rsidRPr="005E3CC6" w:rsidRDefault="007F2A74" w:rsidP="007F2A74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Code source :</w:t>
      </w:r>
      <w:r w:rsidRPr="005E3CC6">
        <w:rPr>
          <w:szCs w:val="24"/>
          <w:lang w:eastAsia="fr-CH"/>
        </w:rPr>
        <w:t xml:space="preserve"> Incluez les fichiers </w:t>
      </w:r>
      <w:r w:rsidR="00BD7F45">
        <w:rPr>
          <w:rFonts w:cs="Courier New"/>
          <w:szCs w:val="24"/>
          <w:lang w:eastAsia="fr-CH"/>
        </w:rPr>
        <w:t>sources</w:t>
      </w:r>
      <w:r w:rsidRPr="005E3CC6">
        <w:rPr>
          <w:rFonts w:cs="Courier New"/>
          <w:szCs w:val="24"/>
          <w:lang w:eastAsia="fr-CH"/>
        </w:rPr>
        <w:t xml:space="preserve"> présents dans dockerfile-</w:t>
      </w:r>
      <w:r w:rsidR="003763D5">
        <w:rPr>
          <w:rFonts w:cs="Courier New"/>
          <w:szCs w:val="24"/>
          <w:lang w:eastAsia="fr-CH"/>
        </w:rPr>
        <w:t>2</w:t>
      </w:r>
      <w:r w:rsidRPr="005E3CC6">
        <w:rPr>
          <w:rFonts w:cs="Courier New"/>
          <w:szCs w:val="24"/>
          <w:lang w:eastAsia="fr-CH"/>
        </w:rPr>
        <w:t>.zip</w:t>
      </w:r>
    </w:p>
    <w:p w14:paraId="5907924F" w14:textId="6BB8AB60" w:rsidR="007F2A74" w:rsidRPr="005E3CC6" w:rsidRDefault="007F2A74" w:rsidP="007F2A74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Configuration :</w:t>
      </w:r>
      <w:r w:rsidRPr="005E3CC6">
        <w:rPr>
          <w:szCs w:val="24"/>
          <w:lang w:eastAsia="fr-CH"/>
        </w:rPr>
        <w:t xml:space="preserve"> Installez les dépendances avec </w:t>
      </w:r>
      <w:proofErr w:type="spellStart"/>
      <w:r w:rsidR="00BF66AD" w:rsidRPr="00BF66AD">
        <w:rPr>
          <w:rFonts w:cs="Courier New"/>
          <w:szCs w:val="24"/>
          <w:lang w:eastAsia="fr-CH"/>
        </w:rPr>
        <w:t>pip</w:t>
      </w:r>
      <w:proofErr w:type="spellEnd"/>
      <w:r w:rsidR="00BF66AD" w:rsidRPr="00BF66AD">
        <w:rPr>
          <w:rFonts w:cs="Courier New"/>
          <w:szCs w:val="24"/>
          <w:lang w:eastAsia="fr-CH"/>
        </w:rPr>
        <w:t xml:space="preserve"> </w:t>
      </w:r>
      <w:proofErr w:type="spellStart"/>
      <w:r w:rsidR="00BF66AD" w:rsidRPr="00BF66AD">
        <w:rPr>
          <w:rFonts w:cs="Courier New"/>
          <w:szCs w:val="24"/>
          <w:lang w:eastAsia="fr-CH"/>
        </w:rPr>
        <w:t>install</w:t>
      </w:r>
      <w:proofErr w:type="spellEnd"/>
      <w:r w:rsidR="00BF66AD" w:rsidRPr="00BF66AD">
        <w:rPr>
          <w:rFonts w:cs="Courier New"/>
          <w:szCs w:val="24"/>
          <w:lang w:eastAsia="fr-CH"/>
        </w:rPr>
        <w:t xml:space="preserve"> -r requirements.txt</w:t>
      </w:r>
    </w:p>
    <w:p w14:paraId="1284D3DE" w14:textId="01A1E5A8" w:rsidR="007F2A74" w:rsidRPr="005E3CC6" w:rsidRDefault="007F2A74" w:rsidP="007F2A74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Exposition :</w:t>
      </w:r>
      <w:r w:rsidRPr="005E3CC6">
        <w:rPr>
          <w:szCs w:val="24"/>
          <w:lang w:eastAsia="fr-CH"/>
        </w:rPr>
        <w:t xml:space="preserve"> Rendez l’application accessible sur le port </w:t>
      </w:r>
      <w:r w:rsidR="00BF66AD">
        <w:rPr>
          <w:szCs w:val="24"/>
          <w:lang w:eastAsia="fr-CH"/>
        </w:rPr>
        <w:t>5</w:t>
      </w:r>
      <w:r w:rsidRPr="005E3CC6">
        <w:rPr>
          <w:szCs w:val="24"/>
          <w:lang w:eastAsia="fr-CH"/>
        </w:rPr>
        <w:t>000</w:t>
      </w:r>
    </w:p>
    <w:p w14:paraId="0CC0A619" w14:textId="6F8C5361" w:rsidR="007F2A74" w:rsidRPr="005E3CC6" w:rsidRDefault="007F2A74" w:rsidP="007F2A74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Démarrage :</w:t>
      </w:r>
      <w:r w:rsidRPr="005E3CC6">
        <w:rPr>
          <w:szCs w:val="24"/>
          <w:lang w:eastAsia="fr-CH"/>
        </w:rPr>
        <w:t xml:space="preserve"> Configurez le conteneur pour exécuter </w:t>
      </w:r>
      <w:r w:rsidR="00BD7F45" w:rsidRPr="00BD7F45">
        <w:rPr>
          <w:rFonts w:cs="Courier New"/>
          <w:szCs w:val="24"/>
          <w:lang w:eastAsia="fr-CH"/>
        </w:rPr>
        <w:t>python app.p</w:t>
      </w:r>
      <w:r w:rsidR="00BD7F45">
        <w:rPr>
          <w:rFonts w:cs="Courier New"/>
          <w:szCs w:val="24"/>
          <w:lang w:eastAsia="fr-CH"/>
        </w:rPr>
        <w:t>y</w:t>
      </w:r>
    </w:p>
    <w:p w14:paraId="55B0B445" w14:textId="77777777" w:rsidR="007F2A74" w:rsidRDefault="007F2A74" w:rsidP="007F2A74">
      <w:pPr>
        <w:pStyle w:val="Heading2"/>
        <w:numPr>
          <w:ilvl w:val="0"/>
          <w:numId w:val="0"/>
        </w:numPr>
      </w:pPr>
    </w:p>
    <w:p w14:paraId="770094D4" w14:textId="441C4E37" w:rsidR="007F2A74" w:rsidRDefault="007F2A74" w:rsidP="007F2A74">
      <w:r>
        <w:t xml:space="preserve">Construisez l’image à partir de ce </w:t>
      </w:r>
      <w:proofErr w:type="spellStart"/>
      <w:r>
        <w:t>Dockerfile</w:t>
      </w:r>
      <w:proofErr w:type="spellEnd"/>
      <w:r>
        <w:t xml:space="preserve"> (tag : </w:t>
      </w:r>
      <w:r w:rsidR="00BD7F45">
        <w:t>e</w:t>
      </w:r>
      <w:r>
        <w:t>xo</w:t>
      </w:r>
      <w:r w:rsidR="00BD7F45">
        <w:t>d</w:t>
      </w:r>
      <w:r>
        <w:t>ockerfile2/</w:t>
      </w:r>
      <w:proofErr w:type="spellStart"/>
      <w:r>
        <w:t>Latest</w:t>
      </w:r>
      <w:proofErr w:type="spellEnd"/>
      <w:r>
        <w:t>).</w:t>
      </w:r>
    </w:p>
    <w:p w14:paraId="6C5A7A14" w14:textId="28EA77D5" w:rsidR="007F2A74" w:rsidRDefault="007F2A74" w:rsidP="007F2A74">
      <w:r>
        <w:t>Quelle commande vous permet de démarrer correctement cette image dans un conteneur nommé « ExoDockerFile</w:t>
      </w:r>
      <w:r w:rsidR="00D23C3B">
        <w:t>2</w:t>
      </w:r>
      <w:r>
        <w:t> » ? (Expliquez aussi les paramètres)</w:t>
      </w:r>
    </w:p>
    <w:p w14:paraId="660A5536" w14:textId="77777777" w:rsidR="007F2A74" w:rsidRDefault="007F2A74" w:rsidP="007F2A74">
      <w:pPr>
        <w:tabs>
          <w:tab w:val="left" w:leader="dot" w:pos="9026"/>
        </w:tabs>
      </w:pPr>
      <w:r>
        <w:tab/>
      </w:r>
      <w:r>
        <w:tab/>
      </w:r>
      <w:r>
        <w:tab/>
      </w:r>
    </w:p>
    <w:p w14:paraId="6C65A783" w14:textId="77777777" w:rsidR="00360A8A" w:rsidRDefault="00360A8A" w:rsidP="007F2A74">
      <w:pPr>
        <w:tabs>
          <w:tab w:val="left" w:leader="dot" w:pos="9026"/>
        </w:tabs>
      </w:pPr>
    </w:p>
    <w:p w14:paraId="0AC56A70" w14:textId="5290F2B3" w:rsidR="00360A8A" w:rsidRDefault="00360A8A">
      <w:pPr>
        <w:spacing w:line="259" w:lineRule="auto"/>
      </w:pPr>
      <w:r>
        <w:br w:type="page"/>
      </w:r>
    </w:p>
    <w:p w14:paraId="4D3CE6EC" w14:textId="5373B58C" w:rsidR="00360A8A" w:rsidRDefault="00360A8A" w:rsidP="00360A8A">
      <w:pPr>
        <w:pStyle w:val="Heading1"/>
        <w:numPr>
          <w:ilvl w:val="0"/>
          <w:numId w:val="1"/>
        </w:numPr>
      </w:pPr>
      <w:r>
        <w:t>ExoDockerfile3</w:t>
      </w:r>
    </w:p>
    <w:p w14:paraId="3473C653" w14:textId="77777777" w:rsidR="00360A8A" w:rsidRPr="005E3CC6" w:rsidRDefault="00360A8A" w:rsidP="00360A8A">
      <w:pPr>
        <w:rPr>
          <w:szCs w:val="24"/>
          <w:lang w:eastAsia="fr-CH"/>
        </w:rPr>
      </w:pPr>
      <w:r w:rsidRPr="005E3CC6">
        <w:rPr>
          <w:szCs w:val="24"/>
          <w:lang w:eastAsia="fr-CH"/>
        </w:rPr>
        <w:t xml:space="preserve">Écrivez un </w:t>
      </w:r>
      <w:proofErr w:type="spellStart"/>
      <w:r w:rsidRPr="005E3CC6">
        <w:rPr>
          <w:szCs w:val="24"/>
          <w:lang w:eastAsia="fr-CH"/>
        </w:rPr>
        <w:t>Dockerfile</w:t>
      </w:r>
      <w:proofErr w:type="spellEnd"/>
      <w:r w:rsidRPr="005E3CC6">
        <w:rPr>
          <w:szCs w:val="24"/>
          <w:lang w:eastAsia="fr-CH"/>
        </w:rPr>
        <w:t xml:space="preserve"> pour une application Node.js avec les spécifications suivantes :</w:t>
      </w:r>
    </w:p>
    <w:p w14:paraId="588C28C8" w14:textId="229F2F5D" w:rsidR="00360A8A" w:rsidRPr="005E3CC6" w:rsidRDefault="00360A8A" w:rsidP="00360A8A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Image de base :</w:t>
      </w:r>
      <w:r w:rsidRPr="005E3CC6">
        <w:rPr>
          <w:szCs w:val="24"/>
          <w:lang w:eastAsia="fr-CH"/>
        </w:rPr>
        <w:t xml:space="preserve"> </w:t>
      </w:r>
      <w:r w:rsidR="0068625B" w:rsidRPr="0068625B">
        <w:rPr>
          <w:rFonts w:cs="Courier New"/>
          <w:szCs w:val="24"/>
          <w:lang w:eastAsia="fr-CH"/>
        </w:rPr>
        <w:t>openjdk:11-jdk-slim</w:t>
      </w:r>
    </w:p>
    <w:p w14:paraId="14055734" w14:textId="6CF4EF2C" w:rsidR="00360A8A" w:rsidRPr="005E3CC6" w:rsidRDefault="00360A8A" w:rsidP="00360A8A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Code source :</w:t>
      </w:r>
      <w:r w:rsidRPr="005E3CC6">
        <w:rPr>
          <w:szCs w:val="24"/>
          <w:lang w:eastAsia="fr-CH"/>
        </w:rPr>
        <w:t xml:space="preserve"> Incluez les fichiers </w:t>
      </w:r>
      <w:r>
        <w:rPr>
          <w:rFonts w:cs="Courier New"/>
          <w:szCs w:val="24"/>
          <w:lang w:eastAsia="fr-CH"/>
        </w:rPr>
        <w:t>sources</w:t>
      </w:r>
      <w:r w:rsidRPr="005E3CC6">
        <w:rPr>
          <w:rFonts w:cs="Courier New"/>
          <w:szCs w:val="24"/>
          <w:lang w:eastAsia="fr-CH"/>
        </w:rPr>
        <w:t xml:space="preserve"> présents dans dockerfile-</w:t>
      </w:r>
      <w:r>
        <w:rPr>
          <w:rFonts w:cs="Courier New"/>
          <w:szCs w:val="24"/>
          <w:lang w:eastAsia="fr-CH"/>
        </w:rPr>
        <w:t>3</w:t>
      </w:r>
      <w:r w:rsidRPr="005E3CC6">
        <w:rPr>
          <w:rFonts w:cs="Courier New"/>
          <w:szCs w:val="24"/>
          <w:lang w:eastAsia="fr-CH"/>
        </w:rPr>
        <w:t>.zip</w:t>
      </w:r>
    </w:p>
    <w:p w14:paraId="2BEF1180" w14:textId="15CE314C" w:rsidR="00360A8A" w:rsidRPr="005E3CC6" w:rsidRDefault="00360A8A" w:rsidP="00360A8A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Configuration :</w:t>
      </w:r>
      <w:r w:rsidRPr="005E3CC6">
        <w:rPr>
          <w:szCs w:val="24"/>
          <w:lang w:eastAsia="fr-CH"/>
        </w:rPr>
        <w:t xml:space="preserve"> </w:t>
      </w:r>
      <w:r w:rsidR="00C37A21" w:rsidRPr="00C37A21">
        <w:rPr>
          <w:szCs w:val="24"/>
          <w:lang w:eastAsia="fr-CH"/>
        </w:rPr>
        <w:t xml:space="preserve">Compilez le code avec </w:t>
      </w:r>
      <w:proofErr w:type="spellStart"/>
      <w:r w:rsidR="00C37A21" w:rsidRPr="00C37A21">
        <w:rPr>
          <w:szCs w:val="24"/>
          <w:lang w:eastAsia="fr-CH"/>
        </w:rPr>
        <w:t>javac</w:t>
      </w:r>
      <w:proofErr w:type="spellEnd"/>
      <w:r w:rsidR="00C37A21" w:rsidRPr="00C37A21">
        <w:rPr>
          <w:szCs w:val="24"/>
          <w:lang w:eastAsia="fr-CH"/>
        </w:rPr>
        <w:t xml:space="preserve"> Main.java</w:t>
      </w:r>
    </w:p>
    <w:p w14:paraId="0D7F2A67" w14:textId="3D2F92E9" w:rsidR="00360A8A" w:rsidRPr="005E3CC6" w:rsidRDefault="00360A8A" w:rsidP="00360A8A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Exposition :</w:t>
      </w:r>
      <w:r w:rsidRPr="005E3CC6">
        <w:rPr>
          <w:szCs w:val="24"/>
          <w:lang w:eastAsia="fr-CH"/>
        </w:rPr>
        <w:t xml:space="preserve"> Rendez l’application accessible sur le port </w:t>
      </w:r>
      <w:r w:rsidR="008236E6">
        <w:rPr>
          <w:szCs w:val="24"/>
          <w:lang w:eastAsia="fr-CH"/>
        </w:rPr>
        <w:t>8080</w:t>
      </w:r>
    </w:p>
    <w:p w14:paraId="628A6F28" w14:textId="7900D96C" w:rsidR="00360A8A" w:rsidRPr="005E3CC6" w:rsidRDefault="00360A8A" w:rsidP="00360A8A">
      <w:pPr>
        <w:pStyle w:val="ListParagraph"/>
        <w:numPr>
          <w:ilvl w:val="0"/>
          <w:numId w:val="4"/>
        </w:numPr>
        <w:rPr>
          <w:szCs w:val="24"/>
          <w:lang w:eastAsia="fr-CH"/>
        </w:rPr>
      </w:pPr>
      <w:r w:rsidRPr="005E3CC6">
        <w:rPr>
          <w:b/>
          <w:bCs/>
          <w:szCs w:val="24"/>
          <w:lang w:eastAsia="fr-CH"/>
        </w:rPr>
        <w:t>Démarrage :</w:t>
      </w:r>
      <w:r w:rsidRPr="005E3CC6">
        <w:rPr>
          <w:szCs w:val="24"/>
          <w:lang w:eastAsia="fr-CH"/>
        </w:rPr>
        <w:t xml:space="preserve"> Configurez le conteneur pour exécuter </w:t>
      </w:r>
      <w:r w:rsidR="00C37A21" w:rsidRPr="00C37A21">
        <w:rPr>
          <w:rFonts w:cs="Courier New"/>
          <w:szCs w:val="24"/>
          <w:lang w:eastAsia="fr-CH"/>
        </w:rPr>
        <w:t>java Main</w:t>
      </w:r>
    </w:p>
    <w:p w14:paraId="73D74525" w14:textId="77777777" w:rsidR="00360A8A" w:rsidRDefault="00360A8A" w:rsidP="00360A8A">
      <w:pPr>
        <w:pStyle w:val="Heading2"/>
        <w:numPr>
          <w:ilvl w:val="0"/>
          <w:numId w:val="0"/>
        </w:numPr>
      </w:pPr>
    </w:p>
    <w:p w14:paraId="248480B3" w14:textId="3214C32B" w:rsidR="00360A8A" w:rsidRDefault="00360A8A" w:rsidP="00360A8A">
      <w:r>
        <w:t xml:space="preserve">Construisez l’image à partir de ce </w:t>
      </w:r>
      <w:proofErr w:type="spellStart"/>
      <w:r>
        <w:t>Dockerfile</w:t>
      </w:r>
      <w:proofErr w:type="spellEnd"/>
      <w:r>
        <w:t xml:space="preserve"> (tag : exodockerfile3/</w:t>
      </w:r>
      <w:proofErr w:type="spellStart"/>
      <w:r>
        <w:t>Latest</w:t>
      </w:r>
      <w:proofErr w:type="spellEnd"/>
      <w:r>
        <w:t>).</w:t>
      </w:r>
    </w:p>
    <w:p w14:paraId="0A4A0801" w14:textId="7D27A0A4" w:rsidR="00360A8A" w:rsidRDefault="00360A8A" w:rsidP="00360A8A">
      <w:r>
        <w:t>Quelle commande vous permet de démarrer correctement cette image dans un conteneur nommé « ExoDockerFile</w:t>
      </w:r>
      <w:r w:rsidR="00C37A21">
        <w:t>3</w:t>
      </w:r>
      <w:r>
        <w:t> » ? (Expliquez aussi les paramètres)</w:t>
      </w:r>
    </w:p>
    <w:p w14:paraId="5521D1F3" w14:textId="6AEB7FF8" w:rsidR="00CA47FA" w:rsidRDefault="00360A8A" w:rsidP="00360A8A">
      <w:pPr>
        <w:tabs>
          <w:tab w:val="left" w:leader="dot" w:pos="9026"/>
        </w:tabs>
      </w:pPr>
      <w:r>
        <w:tab/>
      </w:r>
      <w:r>
        <w:tab/>
      </w:r>
      <w:r>
        <w:tab/>
      </w:r>
    </w:p>
    <w:p w14:paraId="679937DD" w14:textId="77777777" w:rsidR="00CA47FA" w:rsidRDefault="00CA47FA">
      <w:pPr>
        <w:spacing w:line="259" w:lineRule="auto"/>
      </w:pPr>
      <w:r>
        <w:br w:type="page"/>
      </w:r>
    </w:p>
    <w:p w14:paraId="59483049" w14:textId="1843DE6A" w:rsidR="003318CB" w:rsidRDefault="008458D0" w:rsidP="003318CB">
      <w:pPr>
        <w:pStyle w:val="Heading1"/>
        <w:numPr>
          <w:ilvl w:val="0"/>
          <w:numId w:val="1"/>
        </w:numPr>
      </w:pPr>
      <w:r>
        <w:t>Telegraph</w:t>
      </w:r>
    </w:p>
    <w:p w14:paraId="7BB431CB" w14:textId="77777777" w:rsidR="008458D0" w:rsidRDefault="008458D0" w:rsidP="008458D0"/>
    <w:p w14:paraId="0AF87F88" w14:textId="3B998AC5" w:rsidR="004259B1" w:rsidRDefault="004259B1" w:rsidP="008458D0">
      <w:r>
        <w:t>A produire :</w:t>
      </w:r>
    </w:p>
    <w:p w14:paraId="60F03A1B" w14:textId="68DA3023" w:rsidR="004259B1" w:rsidRDefault="004259B1" w:rsidP="004259B1">
      <w:pPr>
        <w:pStyle w:val="ListParagraph"/>
        <w:numPr>
          <w:ilvl w:val="0"/>
          <w:numId w:val="5"/>
        </w:numPr>
      </w:pPr>
      <w:r>
        <w:t xml:space="preserve">Deux fichiers </w:t>
      </w:r>
      <w:proofErr w:type="spellStart"/>
      <w:r>
        <w:t>Dockerfile</w:t>
      </w:r>
      <w:proofErr w:type="spellEnd"/>
      <w:r w:rsidR="005C64D7">
        <w:t xml:space="preserve"> (</w:t>
      </w:r>
      <w:proofErr w:type="spellStart"/>
      <w:r w:rsidR="005C64D7">
        <w:t>mysql.Dockerfile</w:t>
      </w:r>
      <w:proofErr w:type="spellEnd"/>
      <w:r w:rsidR="005C64D7">
        <w:t xml:space="preserve"> et </w:t>
      </w:r>
      <w:proofErr w:type="spellStart"/>
      <w:r w:rsidR="005C64D7">
        <w:t>php.Dockerfile</w:t>
      </w:r>
      <w:proofErr w:type="spellEnd"/>
      <w:r w:rsidR="005C64D7">
        <w:t xml:space="preserve">) permettant respectivement la construction du conteneur de la base de données et du </w:t>
      </w:r>
      <w:r w:rsidR="004172B1">
        <w:t>conteneur Backend.</w:t>
      </w:r>
    </w:p>
    <w:p w14:paraId="54B68E6D" w14:textId="77A34126" w:rsidR="005E6AEB" w:rsidRDefault="005E6AEB" w:rsidP="004259B1">
      <w:pPr>
        <w:pStyle w:val="ListParagraph"/>
        <w:numPr>
          <w:ilvl w:val="0"/>
          <w:numId w:val="5"/>
        </w:numPr>
      </w:pPr>
      <w:r>
        <w:t>Un fichier docker compose permettant</w:t>
      </w:r>
      <w:r w:rsidR="003D6096">
        <w:t xml:space="preserve"> de </w:t>
      </w:r>
      <w:r w:rsidR="00A72DAC">
        <w:t>démarrer</w:t>
      </w:r>
      <w:r w:rsidR="003D6096">
        <w:t xml:space="preserve"> les deux cont</w:t>
      </w:r>
      <w:r w:rsidR="00A72DAC">
        <w:t>eneurs.</w:t>
      </w:r>
    </w:p>
    <w:p w14:paraId="250D422E" w14:textId="77777777" w:rsidR="008458D0" w:rsidRPr="008458D0" w:rsidRDefault="008458D0" w:rsidP="008458D0"/>
    <w:p w14:paraId="2686735B" w14:textId="77777777" w:rsidR="00CA47FA" w:rsidRDefault="00CA47FA" w:rsidP="00CA47FA">
      <w:pPr>
        <w:tabs>
          <w:tab w:val="left" w:leader="dot" w:pos="9026"/>
        </w:tabs>
      </w:pPr>
    </w:p>
    <w:p w14:paraId="5F62C34E" w14:textId="77777777" w:rsidR="00360A8A" w:rsidRDefault="00360A8A" w:rsidP="00360A8A">
      <w:pPr>
        <w:tabs>
          <w:tab w:val="left" w:leader="dot" w:pos="9026"/>
        </w:tabs>
      </w:pPr>
    </w:p>
    <w:p w14:paraId="1DBB96B8" w14:textId="77777777" w:rsidR="00360A8A" w:rsidRDefault="00360A8A" w:rsidP="007F2A74">
      <w:pPr>
        <w:tabs>
          <w:tab w:val="left" w:leader="dot" w:pos="9026"/>
        </w:tabs>
      </w:pPr>
    </w:p>
    <w:sectPr w:rsidR="00360A8A" w:rsidSect="000241F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6EC3D" w14:textId="77777777" w:rsidR="00C65BA6" w:rsidRDefault="00C65BA6" w:rsidP="00DE3DBE">
      <w:pPr>
        <w:spacing w:after="0" w:line="240" w:lineRule="auto"/>
      </w:pPr>
      <w:r>
        <w:separator/>
      </w:r>
    </w:p>
  </w:endnote>
  <w:endnote w:type="continuationSeparator" w:id="0">
    <w:p w14:paraId="4977002E" w14:textId="77777777" w:rsidR="00C65BA6" w:rsidRDefault="00C65BA6" w:rsidP="00DE3DBE">
      <w:pPr>
        <w:spacing w:after="0" w:line="240" w:lineRule="auto"/>
      </w:pPr>
      <w:r>
        <w:continuationSeparator/>
      </w:r>
    </w:p>
  </w:endnote>
  <w:endnote w:type="continuationNotice" w:id="1">
    <w:p w14:paraId="69725313" w14:textId="77777777" w:rsidR="00C65BA6" w:rsidRDefault="00C65B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5E6AEB" w14:paraId="52B7A2F8" w14:textId="77777777">
      <w:trPr>
        <w:trHeight w:hRule="exact" w:val="227"/>
        <w:jc w:val="center"/>
      </w:trPr>
      <w:tc>
        <w:tcPr>
          <w:tcW w:w="3684" w:type="dxa"/>
          <w:vAlign w:val="bottom"/>
        </w:tcPr>
        <w:p w14:paraId="7AF71FA9" w14:textId="6C52BAB0" w:rsidR="0004273F" w:rsidRPr="0027637C" w:rsidRDefault="0022137B" w:rsidP="0004273F">
          <w:pPr>
            <w:pStyle w:val="-Pieddepage"/>
            <w:rPr>
              <w:rFonts w:cs="Arial"/>
              <w:szCs w:val="16"/>
              <w:lang w:val="de-CH"/>
            </w:rPr>
          </w:pPr>
          <w:r>
            <w:rPr>
              <w:rFonts w:cs="Arial"/>
              <w:szCs w:val="16"/>
              <w:lang w:val="de-CH"/>
            </w:rPr>
            <w:t>Dockerfile</w:t>
          </w:r>
        </w:p>
      </w:tc>
      <w:tc>
        <w:tcPr>
          <w:tcW w:w="1116" w:type="dxa"/>
          <w:vAlign w:val="center"/>
        </w:tcPr>
        <w:p w14:paraId="75869B77" w14:textId="77777777" w:rsidR="0004273F" w:rsidRPr="0027637C" w:rsidRDefault="0004273F" w:rsidP="0004273F">
          <w:pPr>
            <w:pStyle w:val="-Pieddepage"/>
            <w:jc w:val="center"/>
            <w:rPr>
              <w:rFonts w:cs="Arial"/>
              <w:szCs w:val="16"/>
              <w:lang w:val="de-CH"/>
            </w:rPr>
          </w:pPr>
          <w:r w:rsidRPr="00B13424">
            <w:rPr>
              <w:rFonts w:cs="Arial"/>
              <w:szCs w:val="16"/>
            </w:rPr>
            <w:t xml:space="preserve">Page </w:t>
          </w:r>
          <w:r w:rsidRPr="00B13424">
            <w:rPr>
              <w:rStyle w:val="PageNumber"/>
              <w:rFonts w:cs="Arial"/>
              <w:szCs w:val="16"/>
            </w:rPr>
            <w:fldChar w:fldCharType="begin"/>
          </w:r>
          <w:r w:rsidRPr="00B13424">
            <w:rPr>
              <w:rStyle w:val="PageNumber"/>
              <w:rFonts w:cs="Arial"/>
              <w:szCs w:val="16"/>
            </w:rPr>
            <w:instrText xml:space="preserve"> PAGE </w:instrText>
          </w:r>
          <w:r w:rsidRPr="00B13424">
            <w:rPr>
              <w:rStyle w:val="PageNumber"/>
              <w:rFonts w:cs="Arial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Cs w:val="16"/>
            </w:rPr>
            <w:t>2</w:t>
          </w:r>
          <w:r w:rsidRPr="00B13424">
            <w:rPr>
              <w:rStyle w:val="PageNumber"/>
              <w:rFonts w:cs="Arial"/>
              <w:szCs w:val="16"/>
            </w:rPr>
            <w:fldChar w:fldCharType="end"/>
          </w:r>
          <w:r>
            <w:rPr>
              <w:rStyle w:val="PageNumber"/>
              <w:rFonts w:cs="Arial"/>
              <w:szCs w:val="16"/>
            </w:rPr>
            <w:t>/</w:t>
          </w:r>
          <w:r>
            <w:rPr>
              <w:rStyle w:val="PageNumber"/>
              <w:rFonts w:cs="Arial"/>
              <w:szCs w:val="16"/>
            </w:rPr>
            <w:fldChar w:fldCharType="begin"/>
          </w:r>
          <w:r>
            <w:rPr>
              <w:rStyle w:val="PageNumber"/>
              <w:rFonts w:cs="Arial"/>
              <w:szCs w:val="16"/>
            </w:rPr>
            <w:instrText xml:space="preserve"> NUMPAGES   \* MERGEFORMAT </w:instrText>
          </w:r>
          <w:r>
            <w:rPr>
              <w:rStyle w:val="PageNumber"/>
              <w:rFonts w:cs="Arial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Cs w:val="16"/>
            </w:rPr>
            <w:t>4</w:t>
          </w:r>
          <w:r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480714D9" w14:textId="6D1E78FF" w:rsidR="0004273F" w:rsidRPr="0004273F" w:rsidRDefault="0004273F" w:rsidP="0004273F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 w:rsidRPr="00B13424">
            <w:rPr>
              <w:rFonts w:cs="Arial"/>
              <w:szCs w:val="16"/>
            </w:rPr>
            <w:fldChar w:fldCharType="begin"/>
          </w:r>
          <w:r w:rsidRPr="0027637C">
            <w:rPr>
              <w:rFonts w:cs="Arial"/>
              <w:szCs w:val="16"/>
              <w:lang w:val="de-CH"/>
            </w:rPr>
            <w:instrText xml:space="preserve"> FILENAME  \* FirstCap  \* MERGEFORMAT </w:instrText>
          </w:r>
          <w:r w:rsidRPr="00B13424">
            <w:rPr>
              <w:rFonts w:cs="Arial"/>
              <w:szCs w:val="16"/>
            </w:rPr>
            <w:fldChar w:fldCharType="separate"/>
          </w:r>
          <w:r w:rsidR="00344794">
            <w:rPr>
              <w:rFonts w:cs="Arial"/>
              <w:noProof/>
              <w:szCs w:val="16"/>
              <w:lang w:val="de-CH"/>
            </w:rPr>
            <w:t>E-Bulle-ALL-Dockerfile.docx</w:t>
          </w:r>
          <w:r w:rsidRPr="00B13424">
            <w:rPr>
              <w:rFonts w:cs="Arial"/>
              <w:szCs w:val="16"/>
            </w:rPr>
            <w:fldChar w:fldCharType="end"/>
          </w:r>
        </w:p>
      </w:tc>
    </w:tr>
  </w:tbl>
  <w:p w14:paraId="69F3F1A3" w14:textId="77777777" w:rsidR="00DE3DBE" w:rsidRPr="0004273F" w:rsidRDefault="00DE3DBE" w:rsidP="0004273F">
    <w:pPr>
      <w:pStyle w:val="Footer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6FC29" w14:textId="77777777" w:rsidR="00C65BA6" w:rsidRDefault="00C65BA6" w:rsidP="00DE3DBE">
      <w:pPr>
        <w:spacing w:after="0" w:line="240" w:lineRule="auto"/>
      </w:pPr>
      <w:r>
        <w:separator/>
      </w:r>
    </w:p>
  </w:footnote>
  <w:footnote w:type="continuationSeparator" w:id="0">
    <w:p w14:paraId="72A84018" w14:textId="77777777" w:rsidR="00C65BA6" w:rsidRDefault="00C65BA6" w:rsidP="00DE3DBE">
      <w:pPr>
        <w:spacing w:after="0" w:line="240" w:lineRule="auto"/>
      </w:pPr>
      <w:r>
        <w:continuationSeparator/>
      </w:r>
    </w:p>
  </w:footnote>
  <w:footnote w:type="continuationNotice" w:id="1">
    <w:p w14:paraId="64B16103" w14:textId="77777777" w:rsidR="00C65BA6" w:rsidRDefault="00C65B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92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563"/>
      <w:gridCol w:w="3568"/>
      <w:gridCol w:w="2363"/>
    </w:tblGrid>
    <w:tr w:rsidR="0004273F" w14:paraId="24AE6090" w14:textId="77777777" w:rsidTr="00344794">
      <w:trPr>
        <w:trHeight w:val="536"/>
        <w:jc w:val="center"/>
      </w:trPr>
      <w:tc>
        <w:tcPr>
          <w:tcW w:w="1698" w:type="dxa"/>
          <w:vAlign w:val="center"/>
        </w:tcPr>
        <w:p w14:paraId="1C6AFF9C" w14:textId="77777777" w:rsidR="0004273F" w:rsidRPr="008723BD" w:rsidRDefault="0004273F" w:rsidP="0004273F">
          <w:pPr>
            <w:pStyle w:val="Header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563" w:type="dxa"/>
          <w:vAlign w:val="center"/>
        </w:tcPr>
        <w:p w14:paraId="4FDCB799" w14:textId="68716389" w:rsidR="0004273F" w:rsidRDefault="0004273F" w:rsidP="0004273F">
          <w:pPr>
            <w:pStyle w:val="Header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70B6AE98" wp14:editId="2B54E9DE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proofErr w:type="spellStart"/>
          <w:r w:rsidR="00344794">
            <w:rPr>
              <w:sz w:val="28"/>
              <w:szCs w:val="28"/>
            </w:rPr>
            <w:t>P_Bulle</w:t>
          </w:r>
          <w:proofErr w:type="spellEnd"/>
        </w:p>
      </w:tc>
      <w:tc>
        <w:tcPr>
          <w:tcW w:w="3568" w:type="dxa"/>
          <w:vAlign w:val="center"/>
        </w:tcPr>
        <w:p w14:paraId="617C3DB3" w14:textId="77777777" w:rsidR="0004273F" w:rsidRPr="007F43ED" w:rsidRDefault="0004273F" w:rsidP="0004273F">
          <w:pPr>
            <w:pStyle w:val="Header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3" w:type="dxa"/>
          <w:vAlign w:val="center"/>
        </w:tcPr>
        <w:p w14:paraId="7657E30D" w14:textId="77777777" w:rsidR="0004273F" w:rsidRDefault="0004273F" w:rsidP="0004273F">
          <w:pPr>
            <w:pStyle w:val="Header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739CABCF" wp14:editId="5C780CF3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0BB2B16" w14:textId="77777777" w:rsidR="0004273F" w:rsidRDefault="0004273F" w:rsidP="00042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179C"/>
    <w:multiLevelType w:val="hybridMultilevel"/>
    <w:tmpl w:val="DBD078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61A7"/>
    <w:multiLevelType w:val="multilevel"/>
    <w:tmpl w:val="107E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B4483"/>
    <w:multiLevelType w:val="hybridMultilevel"/>
    <w:tmpl w:val="A82C0EC4"/>
    <w:lvl w:ilvl="0" w:tplc="2E18AC4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C12F7"/>
    <w:multiLevelType w:val="multilevel"/>
    <w:tmpl w:val="0CCEB8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8778141">
    <w:abstractNumId w:val="3"/>
  </w:num>
  <w:num w:numId="2" w16cid:durableId="931552848">
    <w:abstractNumId w:val="3"/>
  </w:num>
  <w:num w:numId="3" w16cid:durableId="7803802">
    <w:abstractNumId w:val="1"/>
  </w:num>
  <w:num w:numId="4" w16cid:durableId="921374173">
    <w:abstractNumId w:val="0"/>
  </w:num>
  <w:num w:numId="5" w16cid:durableId="144993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56"/>
    <w:rsid w:val="00005295"/>
    <w:rsid w:val="000154B5"/>
    <w:rsid w:val="000241F6"/>
    <w:rsid w:val="0004273F"/>
    <w:rsid w:val="0004723A"/>
    <w:rsid w:val="000561CC"/>
    <w:rsid w:val="00090126"/>
    <w:rsid w:val="00174B36"/>
    <w:rsid w:val="0022137B"/>
    <w:rsid w:val="00222FDE"/>
    <w:rsid w:val="003318CB"/>
    <w:rsid w:val="00344794"/>
    <w:rsid w:val="00360A8A"/>
    <w:rsid w:val="003763D5"/>
    <w:rsid w:val="00384038"/>
    <w:rsid w:val="003D6096"/>
    <w:rsid w:val="003E3C32"/>
    <w:rsid w:val="004172B1"/>
    <w:rsid w:val="004259B1"/>
    <w:rsid w:val="00427109"/>
    <w:rsid w:val="00466AE8"/>
    <w:rsid w:val="00496001"/>
    <w:rsid w:val="004D040A"/>
    <w:rsid w:val="005120C5"/>
    <w:rsid w:val="0052511B"/>
    <w:rsid w:val="00547D04"/>
    <w:rsid w:val="005C64D7"/>
    <w:rsid w:val="005E3CC6"/>
    <w:rsid w:val="005E6AEB"/>
    <w:rsid w:val="0068625B"/>
    <w:rsid w:val="006A4055"/>
    <w:rsid w:val="006B1017"/>
    <w:rsid w:val="006B3243"/>
    <w:rsid w:val="006C6874"/>
    <w:rsid w:val="0070276F"/>
    <w:rsid w:val="0077781B"/>
    <w:rsid w:val="00792A67"/>
    <w:rsid w:val="007A2BC5"/>
    <w:rsid w:val="007B271A"/>
    <w:rsid w:val="007C1D70"/>
    <w:rsid w:val="007F2A74"/>
    <w:rsid w:val="008236E6"/>
    <w:rsid w:val="00833286"/>
    <w:rsid w:val="008458D0"/>
    <w:rsid w:val="008A0B3A"/>
    <w:rsid w:val="008A5BAB"/>
    <w:rsid w:val="008C44C4"/>
    <w:rsid w:val="008E7030"/>
    <w:rsid w:val="008F7337"/>
    <w:rsid w:val="0093533B"/>
    <w:rsid w:val="009E1D53"/>
    <w:rsid w:val="00A57942"/>
    <w:rsid w:val="00A72DAC"/>
    <w:rsid w:val="00A863AD"/>
    <w:rsid w:val="00B03C56"/>
    <w:rsid w:val="00B1180E"/>
    <w:rsid w:val="00B65687"/>
    <w:rsid w:val="00BA1388"/>
    <w:rsid w:val="00BD7F45"/>
    <w:rsid w:val="00BF483C"/>
    <w:rsid w:val="00BF66AD"/>
    <w:rsid w:val="00C144AE"/>
    <w:rsid w:val="00C37A21"/>
    <w:rsid w:val="00C65BA6"/>
    <w:rsid w:val="00C67288"/>
    <w:rsid w:val="00CA47FA"/>
    <w:rsid w:val="00CB473C"/>
    <w:rsid w:val="00CB6ACC"/>
    <w:rsid w:val="00CE46F7"/>
    <w:rsid w:val="00D159B9"/>
    <w:rsid w:val="00D23C3B"/>
    <w:rsid w:val="00D25B6B"/>
    <w:rsid w:val="00DE3DBE"/>
    <w:rsid w:val="00E178EB"/>
    <w:rsid w:val="00E91DB7"/>
    <w:rsid w:val="00EC4C0E"/>
    <w:rsid w:val="00ED736A"/>
    <w:rsid w:val="00F97719"/>
    <w:rsid w:val="00FC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074B5"/>
  <w15:chartTrackingRefBased/>
  <w15:docId w15:val="{D9F428E6-AFC0-4737-8638-F5B3C1BA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8A"/>
    <w:pPr>
      <w:spacing w:line="360" w:lineRule="auto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DefaultParagraphFont"/>
    <w:rsid w:val="00BA1388"/>
  </w:style>
  <w:style w:type="character" w:customStyle="1" w:styleId="eop">
    <w:name w:val="eop"/>
    <w:basedOn w:val="DefaultParagraphFont"/>
    <w:rsid w:val="00BA1388"/>
  </w:style>
  <w:style w:type="paragraph" w:styleId="Title">
    <w:name w:val="Title"/>
    <w:basedOn w:val="Normal"/>
    <w:next w:val="Normal"/>
    <w:link w:val="TitleChar"/>
    <w:uiPriority w:val="10"/>
    <w:qFormat/>
    <w:rsid w:val="0070276F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6F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E3DB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DBE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DE3DBE"/>
    <w:rPr>
      <w:color w:val="808080"/>
    </w:rPr>
  </w:style>
  <w:style w:type="character" w:styleId="PageNumber">
    <w:name w:val="page number"/>
    <w:basedOn w:val="DefaultParagraphFont"/>
    <w:semiHidden/>
    <w:rsid w:val="0004273F"/>
  </w:style>
  <w:style w:type="paragraph" w:customStyle="1" w:styleId="-Pieddepage">
    <w:name w:val="-Pied de page"/>
    <w:basedOn w:val="Normal"/>
    <w:rsid w:val="0070276F"/>
    <w:pPr>
      <w:spacing w:after="0" w:line="240" w:lineRule="auto"/>
    </w:pPr>
    <w:rPr>
      <w:rFonts w:eastAsia="Times New Roman" w:cs="Times New Roman"/>
      <w:sz w:val="16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42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a86a1cd3755b5a7e53938bf3d1814c2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61a77d84c8050c9fe8f87b3554798f7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7a4e1d0-e96c-42f6-8182-d5848655357e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Props1.xml><?xml version="1.0" encoding="utf-8"?>
<ds:datastoreItem xmlns:ds="http://schemas.openxmlformats.org/officeDocument/2006/customXml" ds:itemID="{A7B2A97E-23CF-4184-A914-F8CC234FF9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AEF90-7BFA-4838-AFFF-454668C2A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C11CBD-F5BD-4443-B7C1-38FBF55C3801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163</TotalTime>
  <Pages>1</Pages>
  <Words>462</Words>
  <Characters>2635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Cédric Schaffter</cp:lastModifiedBy>
  <cp:revision>46</cp:revision>
  <dcterms:created xsi:type="dcterms:W3CDTF">2024-09-13T05:42:00Z</dcterms:created>
  <dcterms:modified xsi:type="dcterms:W3CDTF">2025-01-28T12:22:00Z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